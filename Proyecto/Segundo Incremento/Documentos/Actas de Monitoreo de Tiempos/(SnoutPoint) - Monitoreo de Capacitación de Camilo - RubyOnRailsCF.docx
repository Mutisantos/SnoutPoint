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</w:tblGrid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780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Plantilla de control de Capacitación para Desarrolladores</w:t>
            </w:r>
          </w:p>
        </w:tc>
      </w:tr>
      <w:tr w:rsidR="00DA5DD4" w:rsidRPr="00DA5DD4" w:rsidTr="00DA5DD4">
        <w:trPr>
          <w:trHeight w:val="66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4C696B" w:rsidP="004C696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13</w:t>
            </w:r>
            <w:r w:rsid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Marzo</w:t>
            </w:r>
            <w:bookmarkStart w:id="0" w:name="_GoBack"/>
            <w:bookmarkEnd w:id="0"/>
            <w:r w:rsid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del 2015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3E746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3E746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Camilo Benavides</w:t>
            </w:r>
          </w:p>
        </w:tc>
      </w:tr>
      <w:tr w:rsidR="00DA5DD4" w:rsidRPr="00DA5DD4" w:rsidTr="00DA5DD4">
        <w:trPr>
          <w:trHeight w:val="645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Numero de Tutoriales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165F32" w:rsidP="005E594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29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video-tutoriales del </w:t>
            </w:r>
            <w:r w:rsidR="001835E1" w:rsidRP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Curso de Ruby </w:t>
            </w:r>
            <w:proofErr w:type="spellStart"/>
            <w:r w:rsidR="001835E1" w:rsidRP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on</w:t>
            </w:r>
            <w:proofErr w:type="spellEnd"/>
            <w:r w:rsidR="001835E1" w:rsidRP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="001835E1" w:rsidRP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Rails</w:t>
            </w:r>
            <w:proofErr w:type="spellEnd"/>
            <w:r w:rsid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(</w:t>
            </w:r>
            <w:r w:rsidR="005E594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versión a</w:t>
            </w:r>
            <w:r w:rsid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ntigu</w:t>
            </w:r>
            <w:r w:rsidR="005E594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</w:t>
            </w:r>
            <w:r w:rsid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) en el canal </w:t>
            </w:r>
            <w:proofErr w:type="spellStart"/>
            <w:r w:rsid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CodigoFacilito</w:t>
            </w:r>
            <w:proofErr w:type="spellEnd"/>
            <w:r w:rsidR="001835E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YouTube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Temas vistos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Instalar </w:t>
            </w:r>
            <w:proofErr w:type="spellStart"/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Rails</w:t>
            </w:r>
            <w:proofErr w:type="spellEnd"/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Modelo MVC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Hojas de estilo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Layouts</w:t>
            </w:r>
            <w:proofErr w:type="spellEnd"/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Flujo de datos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Bases de datos mediante el modelo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Consultas</w:t>
            </w:r>
            <w:proofErr w:type="spellEnd"/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 xml:space="preserve"> con </w:t>
            </w:r>
            <w:proofErr w:type="spellStart"/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ActiveRecord</w:t>
            </w:r>
            <w:proofErr w:type="spellEnd"/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Scaffolding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Modelo</w:t>
            </w:r>
            <w:proofErr w:type="spellEnd"/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 xml:space="preserve"> REST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Formularios</w:t>
            </w:r>
            <w:proofErr w:type="spellEnd"/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proofErr w:type="spellStart"/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Formularios</w:t>
            </w:r>
            <w:proofErr w:type="spellEnd"/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 xml:space="preserve"> con Scaffolding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Helper Methods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Subir Imágenes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Listando los </w:t>
            </w:r>
            <w:proofErr w:type="spellStart"/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posts</w:t>
            </w:r>
            <w:proofErr w:type="spellEnd"/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Navegación con </w:t>
            </w:r>
            <w:proofErr w:type="spellStart"/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Bootstrap</w:t>
            </w:r>
            <w:proofErr w:type="spellEnd"/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Posts con Bootstrap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es-ES"/>
              </w:rPr>
              <w:t>Log-in &amp; Log-out</w:t>
            </w:r>
          </w:p>
          <w:p w:rsidR="00165F32" w:rsidRPr="00165F32" w:rsidRDefault="008D7F97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Autenticación</w:t>
            </w:r>
            <w:r w:rsidR="00165F32"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Usuarios</w:t>
            </w:r>
          </w:p>
          <w:p w:rsidR="00165F32" w:rsidRPr="00165F32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Links y validaciones</w:t>
            </w:r>
          </w:p>
          <w:p w:rsidR="00DA5DD4" w:rsidRPr="00DA5DD4" w:rsidRDefault="00165F32" w:rsidP="00165F3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Relación Usuario-</w:t>
            </w:r>
            <w:proofErr w:type="spellStart"/>
            <w:r w:rsidRPr="00165F32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posts</w:t>
            </w:r>
            <w:proofErr w:type="spellEnd"/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Horas empleadas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DA5DD4" w:rsidRPr="00DA5DD4" w:rsidRDefault="00165F32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250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Ejercicios realizados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D0552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D0552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Proyecto de un blog parecido a “9GAG”que es un blog donde se publican imágenes. </w:t>
            </w: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DA5DD4" w:rsidRPr="00DA5DD4" w:rsidRDefault="00DA5DD4" w:rsidP="005B4F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Número de tutoriales:</w:t>
            </w:r>
            <w:r w:rsidR="00FE2D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Anotar el nú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mero de lecturas realizadas.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Temas vistos: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Decir </w:t>
            </w:r>
            <w:r w:rsidR="008D7F97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cuáles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son los temas de </w:t>
            </w:r>
            <w:r w:rsidR="005B4FD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os tutoriales realizados.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Horas empleadas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: Horas usadas en ver esos tut</w:t>
            </w:r>
            <w:r w:rsidR="00DF7F5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riales.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Ejercicios realizados: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Número de ejercicios realizados sobre 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lastRenderedPageBreak/>
              <w:t>los tutoriales vistos.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DA5DD4" w:rsidRDefault="000C5D4E" w:rsidP="00DA5DD4"/>
    <w:sectPr w:rsidR="000C5D4E" w:rsidRPr="00DA5DD4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410" w:rsidRDefault="009F3410" w:rsidP="00736AF5">
      <w:pPr>
        <w:spacing w:after="0" w:line="240" w:lineRule="auto"/>
      </w:pPr>
      <w:r>
        <w:separator/>
      </w:r>
    </w:p>
  </w:endnote>
  <w:endnote w:type="continuationSeparator" w:id="0">
    <w:p w:rsidR="009F3410" w:rsidRDefault="009F3410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410" w:rsidRDefault="009F3410" w:rsidP="00736AF5">
      <w:pPr>
        <w:spacing w:after="0" w:line="240" w:lineRule="auto"/>
      </w:pPr>
      <w:r>
        <w:separator/>
      </w:r>
    </w:p>
  </w:footnote>
  <w:footnote w:type="continuationSeparator" w:id="0">
    <w:p w:rsidR="009F3410" w:rsidRDefault="009F3410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F341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F341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F341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32"/>
    <w:rsid w:val="00076E73"/>
    <w:rsid w:val="000B31B5"/>
    <w:rsid w:val="000C5D4E"/>
    <w:rsid w:val="000D39E3"/>
    <w:rsid w:val="00165F32"/>
    <w:rsid w:val="001835E1"/>
    <w:rsid w:val="001B66C4"/>
    <w:rsid w:val="00247803"/>
    <w:rsid w:val="002B6B90"/>
    <w:rsid w:val="00391295"/>
    <w:rsid w:val="003E7463"/>
    <w:rsid w:val="004C696B"/>
    <w:rsid w:val="00586DA9"/>
    <w:rsid w:val="005B4FDF"/>
    <w:rsid w:val="005E30C6"/>
    <w:rsid w:val="005E594B"/>
    <w:rsid w:val="00736AF5"/>
    <w:rsid w:val="007A54EF"/>
    <w:rsid w:val="007B5F7D"/>
    <w:rsid w:val="008272B7"/>
    <w:rsid w:val="00857380"/>
    <w:rsid w:val="008D7F97"/>
    <w:rsid w:val="00953214"/>
    <w:rsid w:val="009F3410"/>
    <w:rsid w:val="00A1645B"/>
    <w:rsid w:val="00A64841"/>
    <w:rsid w:val="00B075EB"/>
    <w:rsid w:val="00B23584"/>
    <w:rsid w:val="00B91AED"/>
    <w:rsid w:val="00D05523"/>
    <w:rsid w:val="00DA5DD4"/>
    <w:rsid w:val="00DF7F5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Capacitaci&#243;n%20de%20Desarrolladores%20-%20cop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Capacitación de Desarrolladores - copia.dotx</Template>
  <TotalTime>0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tucompu</cp:lastModifiedBy>
  <cp:revision>3</cp:revision>
  <dcterms:created xsi:type="dcterms:W3CDTF">2015-04-22T16:19:00Z</dcterms:created>
  <dcterms:modified xsi:type="dcterms:W3CDTF">2015-04-22T16:21:00Z</dcterms:modified>
</cp:coreProperties>
</file>