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2203C1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726"/>
        <w:gridCol w:w="563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2D1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22D1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20 de Marzo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22D1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11:15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4A2BC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1:05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Diaz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B22D18" w:rsidP="00B22D1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B22D18" w:rsidRPr="00586DA9" w:rsidRDefault="00B22D18" w:rsidP="00B22D18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B273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B22D18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Planeación 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B22D1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Retroalimentación de casos de uso y preliminares de requerimientos</w:t>
            </w:r>
          </w:p>
          <w:p w:rsidR="00586DA9" w:rsidRPr="00586DA9" w:rsidRDefault="00B22D18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Identificación de Riesgos.</w:t>
            </w:r>
          </w:p>
          <w:p w:rsidR="00586DA9" w:rsidRPr="00586DA9" w:rsidRDefault="000B273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Análisis de Riesgos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B22D18">
        <w:trPr>
          <w:trHeight w:val="360"/>
        </w:trPr>
        <w:tc>
          <w:tcPr>
            <w:tcW w:w="3369" w:type="dxa"/>
            <w:gridSpan w:val="2"/>
          </w:tcPr>
          <w:p w:rsidR="00586DA9" w:rsidRPr="00586DA9" w:rsidRDefault="00586DA9" w:rsidP="000B273E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377" w:type="dxa"/>
            <w:gridSpan w:val="4"/>
          </w:tcPr>
          <w:p w:rsidR="00586DA9" w:rsidRPr="00586DA9" w:rsidRDefault="00586DA9" w:rsidP="000B273E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B22D18">
        <w:trPr>
          <w:trHeight w:val="360"/>
        </w:trPr>
        <w:tc>
          <w:tcPr>
            <w:tcW w:w="3369" w:type="dxa"/>
            <w:gridSpan w:val="2"/>
          </w:tcPr>
          <w:p w:rsidR="00586DA9" w:rsidRPr="00B22D18" w:rsidRDefault="00B22D18" w:rsidP="000B273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B22D18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Corregir el documento de casos de uso agregando la tabla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de control de configuraciones</w:t>
            </w:r>
          </w:p>
        </w:tc>
        <w:tc>
          <w:tcPr>
            <w:tcW w:w="3377" w:type="dxa"/>
            <w:gridSpan w:val="4"/>
          </w:tcPr>
          <w:p w:rsidR="00586DA9" w:rsidRDefault="00B22D18" w:rsidP="000B273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Diaz</w:t>
            </w:r>
          </w:p>
        </w:tc>
        <w:tc>
          <w:tcPr>
            <w:tcW w:w="2752" w:type="dxa"/>
          </w:tcPr>
          <w:p w:rsidR="00586DA9" w:rsidRDefault="00B22D18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24 de Marzo de 2015</w:t>
            </w:r>
          </w:p>
        </w:tc>
      </w:tr>
      <w:tr w:rsidR="00586DA9" w:rsidRPr="00586DA9" w:rsidTr="00B22D18">
        <w:trPr>
          <w:trHeight w:val="360"/>
        </w:trPr>
        <w:tc>
          <w:tcPr>
            <w:tcW w:w="3369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377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0B273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identifican 64 posibles riesgos para esta iteración, evaluando diferentes aspectos que puedan afectar al grupo de trabajo.</w:t>
            </w:r>
          </w:p>
          <w:p w:rsidR="00586DA9" w:rsidRPr="00586DA9" w:rsidRDefault="000B273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determina que se puede trabajar de manera temporal aspectos de diseño y programación, aun cuando no se haya desarrollado algun requerimiento.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3C1" w:rsidRDefault="002203C1" w:rsidP="00736AF5">
      <w:pPr>
        <w:spacing w:after="0" w:line="240" w:lineRule="auto"/>
      </w:pPr>
      <w:r>
        <w:separator/>
      </w:r>
    </w:p>
  </w:endnote>
  <w:endnote w:type="continuationSeparator" w:id="0">
    <w:p w:rsidR="002203C1" w:rsidRDefault="002203C1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3C1" w:rsidRDefault="002203C1" w:rsidP="00736AF5">
      <w:pPr>
        <w:spacing w:after="0" w:line="240" w:lineRule="auto"/>
      </w:pPr>
      <w:r>
        <w:separator/>
      </w:r>
    </w:p>
  </w:footnote>
  <w:footnote w:type="continuationSeparator" w:id="0">
    <w:p w:rsidR="002203C1" w:rsidRDefault="002203C1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203C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203C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2203C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18"/>
    <w:rsid w:val="000B273E"/>
    <w:rsid w:val="001B66C4"/>
    <w:rsid w:val="002203C1"/>
    <w:rsid w:val="002B6B90"/>
    <w:rsid w:val="004A2BC0"/>
    <w:rsid w:val="00586DA9"/>
    <w:rsid w:val="00736AF5"/>
    <w:rsid w:val="007A54EF"/>
    <w:rsid w:val="00857380"/>
    <w:rsid w:val="00953214"/>
    <w:rsid w:val="00A1645B"/>
    <w:rsid w:val="00B075EB"/>
    <w:rsid w:val="00B22D18"/>
    <w:rsid w:val="00B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Primer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96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2015-03-20T16:24:00Z</dcterms:created>
  <dcterms:modified xsi:type="dcterms:W3CDTF">2015-03-20T18:05:00Z</dcterms:modified>
</cp:coreProperties>
</file>