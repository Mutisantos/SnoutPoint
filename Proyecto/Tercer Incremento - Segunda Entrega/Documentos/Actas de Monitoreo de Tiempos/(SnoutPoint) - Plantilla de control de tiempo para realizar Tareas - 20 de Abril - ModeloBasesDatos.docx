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600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3DE61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tiempo en realizar tareas</w:t>
            </w:r>
          </w:p>
        </w:tc>
      </w:tr>
      <w:tr w:rsidR="00076E73" w:rsidRPr="00076E73" w:rsidTr="00076E7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981E70" w:rsidP="007F191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20</w:t>
            </w:r>
            <w:r w:rsidR="007F191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7F191F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7F191F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7F191F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Tarea asignada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076E73" w:rsidP="00981E7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981E7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Modelar la base de datos que usará SnoutPoint</w:t>
            </w:r>
            <w:r w:rsidR="005A6DE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Fecha estimada de entrega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5A6DEE" w:rsidP="00981E7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</w:t>
            </w:r>
            <w:r w:rsidR="00981E7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0</w:t>
            </w:r>
            <w:r w:rsidR="007F191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7F191F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7F191F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7F191F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de entrega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5A6DEE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20</w:t>
            </w:r>
            <w:r w:rsidR="007F191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7F191F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7F191F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7F191F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¿Ha sido entregada a tiempo?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bottom"/>
            <w:hideMark/>
          </w:tcPr>
          <w:p w:rsidR="00076E73" w:rsidRPr="00076E73" w:rsidRDefault="00E02435" w:rsidP="00981E7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Si, </w:t>
            </w:r>
            <w:r w:rsidR="005A6DE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</w:t>
            </w:r>
            <w:r w:rsidR="00981E70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</w:t>
            </w:r>
            <w:bookmarkStart w:id="0" w:name="_GoBack"/>
            <w:bookmarkEnd w:id="0"/>
            <w:r w:rsidR="00F47DF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la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estimada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076E73" w:rsidRPr="00076E73" w:rsidTr="00076E73">
        <w:trPr>
          <w:trHeight w:val="100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 caso de no ser entregado a tiempo, escriba la razón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Descripción de campos                                                                   Fecha: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Tarea asignada: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tarea que fue asignada al autor.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estimada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para la cual está planeada la entrega de la tarea.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exacta en la que fue entregada la tarea.        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¿Ha sido entregada a tiempo?: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si esta tarea fue entregada en la fecha estimada, antes de la fecha estimada o después.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Razón: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cual fue la razón por la cual la tarea fue entregada después de la fecha estimada.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076E73" w:rsidRDefault="000C5D4E" w:rsidP="00076E73"/>
    <w:sectPr w:rsidR="000C5D4E" w:rsidRPr="00076E73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FF" w:rsidRDefault="000915FF" w:rsidP="00736AF5">
      <w:pPr>
        <w:spacing w:after="0" w:line="240" w:lineRule="auto"/>
      </w:pPr>
      <w:r>
        <w:separator/>
      </w:r>
    </w:p>
  </w:endnote>
  <w:endnote w:type="continuationSeparator" w:id="0">
    <w:p w:rsidR="000915FF" w:rsidRDefault="000915FF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FF" w:rsidRDefault="000915FF" w:rsidP="00736AF5">
      <w:pPr>
        <w:spacing w:after="0" w:line="240" w:lineRule="auto"/>
      </w:pPr>
      <w:r>
        <w:separator/>
      </w:r>
    </w:p>
  </w:footnote>
  <w:footnote w:type="continuationSeparator" w:id="0">
    <w:p w:rsidR="000915FF" w:rsidRDefault="000915FF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0915F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0915F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0915F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1F"/>
    <w:rsid w:val="00076E73"/>
    <w:rsid w:val="000915FF"/>
    <w:rsid w:val="000C5D4E"/>
    <w:rsid w:val="001149CE"/>
    <w:rsid w:val="001B66C4"/>
    <w:rsid w:val="002B6B90"/>
    <w:rsid w:val="00586DA9"/>
    <w:rsid w:val="005A6DEE"/>
    <w:rsid w:val="006252F8"/>
    <w:rsid w:val="00736AF5"/>
    <w:rsid w:val="007A54EF"/>
    <w:rsid w:val="007F191F"/>
    <w:rsid w:val="00857380"/>
    <w:rsid w:val="008A2DFB"/>
    <w:rsid w:val="00953214"/>
    <w:rsid w:val="00981E70"/>
    <w:rsid w:val="00A1645B"/>
    <w:rsid w:val="00B075EB"/>
    <w:rsid w:val="00B23584"/>
    <w:rsid w:val="00BD60BF"/>
    <w:rsid w:val="00D61130"/>
    <w:rsid w:val="00E02435"/>
    <w:rsid w:val="00F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6CB800F-F5F2-4DD3-9D1F-5DEA317A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tiempo%20para%20realizar%20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tiempo para realizar Tareas.dotx</Template>
  <TotalTime>9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~David Suarez ^^!</cp:lastModifiedBy>
  <cp:revision>5</cp:revision>
  <dcterms:created xsi:type="dcterms:W3CDTF">2015-04-20T05:43:00Z</dcterms:created>
  <dcterms:modified xsi:type="dcterms:W3CDTF">2015-04-21T02:53:00Z</dcterms:modified>
</cp:coreProperties>
</file>