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840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Desarrollo del diseño</w:t>
            </w:r>
          </w:p>
        </w:tc>
      </w:tr>
      <w:tr w:rsidR="00B91AED" w:rsidRPr="00B91AED" w:rsidTr="00B91AED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B91AED" w:rsidRPr="00B91AED" w:rsidRDefault="007B53BF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20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134E65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134E65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134E65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B91AED"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B91AED" w:rsidRPr="00B91AED" w:rsidTr="00B91AED">
        <w:trPr>
          <w:trHeight w:val="57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B91AED" w:rsidRPr="00B91AED" w:rsidRDefault="00134E65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B91AED"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B91AED" w:rsidRPr="00B91AED" w:rsidTr="00B91AED">
        <w:trPr>
          <w:trHeight w:val="63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Tipo de documento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B91AED" w:rsidRPr="00B91AED" w:rsidRDefault="00B91AED" w:rsidP="00134E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Imagen y modelo en Enterprise </w:t>
            </w:r>
            <w:proofErr w:type="spellStart"/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Architect</w:t>
            </w:r>
            <w:proofErr w:type="spellEnd"/>
          </w:p>
        </w:tc>
      </w:tr>
      <w:tr w:rsidR="00B91AED" w:rsidRPr="00B91AED" w:rsidTr="00B91AED">
        <w:trPr>
          <w:trHeight w:val="6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Versi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ó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B91AED" w:rsidRPr="00B91AED" w:rsidRDefault="00134E65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v0.1</w:t>
            </w:r>
            <w:r w:rsidR="00B91AED"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B91AED" w:rsidRPr="00B91AED" w:rsidTr="00B91AED">
        <w:trPr>
          <w:trHeight w:val="57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B91AED" w:rsidRPr="00B91AED" w:rsidRDefault="00134E65" w:rsidP="007B53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Modelo relacional de bases de datos</w:t>
            </w:r>
            <w:r w:rsidR="007B53B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bookmarkStart w:id="0" w:name="_GoBack"/>
            <w:bookmarkEnd w:id="0"/>
            <w:r w:rsidR="007B53B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que usará SnoutPoint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.</w:t>
            </w:r>
            <w:r w:rsidR="00B91AED"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B91AED" w:rsidRPr="00B91AED" w:rsidTr="00B91AED">
        <w:trPr>
          <w:trHeight w:val="73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Encargado de revisión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bottom"/>
            <w:hideMark/>
          </w:tcPr>
          <w:p w:rsidR="00B91AED" w:rsidRPr="00B91AED" w:rsidRDefault="00134E65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 </w:t>
            </w:r>
            <w:r w:rsidRPr="00140B9B">
              <w:rPr>
                <w:rFonts w:ascii="Tahoma" w:hAnsi="Tahoma" w:cs="Tahoma"/>
                <w:sz w:val="24"/>
                <w:szCs w:val="24"/>
              </w:rPr>
              <w:t>Esteban Hernández</w:t>
            </w:r>
            <w:r w:rsidR="00B91AED"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B91AED" w:rsidRPr="00B91AED" w:rsidTr="00B91AED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¿La entrega está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completa?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B91AED" w:rsidRPr="00B91AED" w:rsidTr="00B91AED">
        <w:trPr>
          <w:trHeight w:val="67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¿Errores encontrados?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B91AED" w:rsidRPr="00B91AED" w:rsidTr="00B91AED">
        <w:trPr>
          <w:trHeight w:val="67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¿Documento Aprobado?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B91AED" w:rsidRPr="00B91AED" w:rsidTr="00B91AE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134E65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</w:t>
            </w: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</w:t>
            </w:r>
          </w:p>
          <w:p w:rsidR="00134E65" w:rsidRDefault="00B91AED" w:rsidP="00134E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realizó el diseño.                          </w:t>
            </w: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Tipo de documento: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el tipo d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 documento en el que se realizó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el diseño, ya sea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texto, imagen, plantilla o algú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 programa de diseño.  </w:t>
            </w: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Descripción: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Realizar una breve descripció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 del contenido de la entrega.                                                                                 </w:t>
            </w: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Versión: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versió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 de la entrega.                                     </w:t>
            </w: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   Encargado de revisión: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revisará el diseño entregado.                                                                                         </w:t>
            </w: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¿La entrega está completa?: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Escribir si está completa la entrega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seg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ú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 la descripci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ó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 dada.                                                     </w:t>
            </w: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¿Errores encontrados?: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Describir si en efecto se encontraron errores, y dar una breve descripci</w:t>
            </w:r>
            <w:r w:rsidR="00134E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ó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 de ellos.                                    </w:t>
            </w:r>
          </w:p>
          <w:p w:rsidR="00B91AED" w:rsidRPr="00B91AED" w:rsidRDefault="00B91AED" w:rsidP="00134E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B91AE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Documento aprobado: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si el documento es </w:t>
            </w:r>
            <w:r w:rsidR="00134E65"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aprobado</w:t>
            </w:r>
            <w:r w:rsidRPr="00B91AE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una vez diligenciada la plantilla. </w:t>
            </w: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B91AED" w:rsidRPr="00B91AED" w:rsidTr="00B91AED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AED" w:rsidRPr="00B91AED" w:rsidRDefault="00B91AED" w:rsidP="00B91AE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B91AED" w:rsidRDefault="000C5D4E" w:rsidP="00B91AED"/>
    <w:sectPr w:rsidR="000C5D4E" w:rsidRPr="00B91AED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E3" w:rsidRDefault="00A574E3" w:rsidP="00736AF5">
      <w:pPr>
        <w:spacing w:after="0" w:line="240" w:lineRule="auto"/>
      </w:pPr>
      <w:r>
        <w:separator/>
      </w:r>
    </w:p>
  </w:endnote>
  <w:endnote w:type="continuationSeparator" w:id="0">
    <w:p w:rsidR="00A574E3" w:rsidRDefault="00A574E3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E3" w:rsidRDefault="00A574E3" w:rsidP="00736AF5">
      <w:pPr>
        <w:spacing w:after="0" w:line="240" w:lineRule="auto"/>
      </w:pPr>
      <w:r>
        <w:separator/>
      </w:r>
    </w:p>
  </w:footnote>
  <w:footnote w:type="continuationSeparator" w:id="0">
    <w:p w:rsidR="00A574E3" w:rsidRDefault="00A574E3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A574E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A574E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A574E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65"/>
    <w:rsid w:val="00076E73"/>
    <w:rsid w:val="000C5D4E"/>
    <w:rsid w:val="00134E65"/>
    <w:rsid w:val="001B66C4"/>
    <w:rsid w:val="002B6B90"/>
    <w:rsid w:val="00586DA9"/>
    <w:rsid w:val="005E30C6"/>
    <w:rsid w:val="00736AF5"/>
    <w:rsid w:val="007A54EF"/>
    <w:rsid w:val="007A5FEC"/>
    <w:rsid w:val="007B53BF"/>
    <w:rsid w:val="00857380"/>
    <w:rsid w:val="00953214"/>
    <w:rsid w:val="00A1645B"/>
    <w:rsid w:val="00A574E3"/>
    <w:rsid w:val="00AE5EFD"/>
    <w:rsid w:val="00B075EB"/>
    <w:rsid w:val="00B23584"/>
    <w:rsid w:val="00B9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7903EAE-C9B8-4B6D-BEC0-BB2E68E2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desarrollo%20de%20Dise&#241;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Diseño.dotx</Template>
  <TotalTime>6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~David Suarez ^^!</cp:lastModifiedBy>
  <cp:revision>2</cp:revision>
  <dcterms:created xsi:type="dcterms:W3CDTF">2015-04-21T02:46:00Z</dcterms:created>
  <dcterms:modified xsi:type="dcterms:W3CDTF">2015-04-21T02:54:00Z</dcterms:modified>
</cp:coreProperties>
</file>