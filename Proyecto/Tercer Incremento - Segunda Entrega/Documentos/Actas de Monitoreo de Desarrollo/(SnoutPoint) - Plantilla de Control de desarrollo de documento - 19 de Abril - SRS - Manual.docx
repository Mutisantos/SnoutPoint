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15"/>
        </w:trPr>
        <w:tc>
          <w:tcPr>
            <w:tcW w:w="6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Plantilla de control de Desarrollo de documentos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301C4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</w:t>
            </w:r>
            <w:r w:rsidR="00301C4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9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Abril del 2015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David Felipe Suárez Guerrero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Documento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SRS</w:t>
            </w: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Sección realizada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Manual para el uso de la primera versión de SnoutPoint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3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Versión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247803" w:rsidRPr="00247803" w:rsidRDefault="00DF65E9" w:rsidP="00DF65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v</w:t>
            </w:r>
            <w:bookmarkStart w:id="0" w:name="_GoBack"/>
            <w:bookmarkEnd w:id="0"/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0.1</w:t>
            </w:r>
          </w:p>
        </w:tc>
      </w:tr>
      <w:tr w:rsidR="00247803" w:rsidRPr="00247803" w:rsidTr="00247803">
        <w:trPr>
          <w:trHeight w:val="64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Encargado de revisión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107FAB" w:rsidP="00A75F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Esteban Hern</w:t>
            </w:r>
            <w:r w:rsidR="00A75FB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ndez</w:t>
            </w:r>
            <w:r w:rsidR="00247803"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61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107FA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¿La entrega est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completa?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66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Ortográficos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9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¿Errores de Sintaxis y redacción encontrados?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100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Cantidad de referencias Bibliográficas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765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¿Documento aprobado?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247803" w:rsidRPr="00247803" w:rsidTr="0024780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107FAB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                                                    Fecha: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Se pondrá la fecha en la que se diligencia la plantilla.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realizó el documento.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                 </w:t>
            </w:r>
          </w:p>
          <w:p w:rsidR="00107FAB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Documento: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deberá poner qu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é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documento es. (SPMP, SRS, SDD).         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Sección realizada: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Que parte del documento fue realizada.                       </w:t>
            </w:r>
          </w:p>
          <w:p w:rsidR="00247803" w:rsidRPr="00247803" w:rsidRDefault="00247803" w:rsidP="00107FA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Una breve descripción del contenido del documento entregado.                               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En que versión del documento se encuentra.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 xml:space="preserve">Encargado de revisión: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Esta es la persona que  se encarga de verificar y aprobar el documento entregado.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¿Errores Ortográficos encontrados?</w:t>
            </w:r>
            <w:proofErr w:type="gramStart"/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: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</w:t>
            </w:r>
            <w:proofErr w:type="gramEnd"/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si se encontraron errores ortográficos.                                         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¿Errores de Sintaxis y redacción encontrados? 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Diligenciar si se encontraron este tipo de errores.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 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Cantidad de referencias Bibliográficas: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Registrar si se utilizaron referencias bibliográficas y cuantas. Dependiendo de las rúbricas de evaluación, se determinar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 cu</w:t>
            </w:r>
            <w:r w:rsidR="00107FA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á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ntas debe tener.                                             </w:t>
            </w:r>
            <w:r w:rsidRPr="00247803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Documento aprobado: </w:t>
            </w:r>
            <w:r w:rsidRPr="0024780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Escribir si el documento ha sido aprobado después de diligenciar todos los campos.                                                                                                                                         </w:t>
            </w: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300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  <w:tr w:rsidR="00247803" w:rsidRPr="00247803" w:rsidTr="00247803">
        <w:trPr>
          <w:trHeight w:val="1605"/>
        </w:trPr>
        <w:tc>
          <w:tcPr>
            <w:tcW w:w="600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7803" w:rsidRPr="00247803" w:rsidRDefault="00247803" w:rsidP="00247803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247803" w:rsidRDefault="000C5D4E" w:rsidP="00247803"/>
    <w:sectPr w:rsidR="000C5D4E" w:rsidRPr="0024780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00D" w:rsidRDefault="0039200D" w:rsidP="00736AF5">
      <w:pPr>
        <w:spacing w:after="0" w:line="240" w:lineRule="auto"/>
      </w:pPr>
      <w:r>
        <w:separator/>
      </w:r>
    </w:p>
  </w:endnote>
  <w:endnote w:type="continuationSeparator" w:id="0">
    <w:p w:rsidR="0039200D" w:rsidRDefault="0039200D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00D" w:rsidRDefault="0039200D" w:rsidP="00736AF5">
      <w:pPr>
        <w:spacing w:after="0" w:line="240" w:lineRule="auto"/>
      </w:pPr>
      <w:r>
        <w:separator/>
      </w:r>
    </w:p>
  </w:footnote>
  <w:footnote w:type="continuationSeparator" w:id="0">
    <w:p w:rsidR="0039200D" w:rsidRDefault="0039200D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39200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39200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AF5" w:rsidRDefault="0039200D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AB"/>
    <w:rsid w:val="00076E73"/>
    <w:rsid w:val="000C5D4E"/>
    <w:rsid w:val="00107FAB"/>
    <w:rsid w:val="001B66C4"/>
    <w:rsid w:val="00247803"/>
    <w:rsid w:val="002B6B90"/>
    <w:rsid w:val="00301C44"/>
    <w:rsid w:val="0039200D"/>
    <w:rsid w:val="00586DA9"/>
    <w:rsid w:val="005E30C6"/>
    <w:rsid w:val="006C78FF"/>
    <w:rsid w:val="00736AF5"/>
    <w:rsid w:val="007A54EF"/>
    <w:rsid w:val="00857380"/>
    <w:rsid w:val="00953214"/>
    <w:rsid w:val="00A1645B"/>
    <w:rsid w:val="00A75FB8"/>
    <w:rsid w:val="00B075EB"/>
    <w:rsid w:val="00B23584"/>
    <w:rsid w:val="00B91AED"/>
    <w:rsid w:val="00BB25D7"/>
    <w:rsid w:val="00DF65E9"/>
    <w:rsid w:val="00F24914"/>
    <w:rsid w:val="00F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32FEFE64-AB6B-42D4-90F0-3A2F8993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FELIPE\Downloads\(SnoutPoint)%20-%20Plantilla%20de%20Control%20de%20desarrollo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desarrollo de Documentos.dotx</Template>
  <TotalTime>11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~David Suarez ^^!</dc:creator>
  <cp:lastModifiedBy>~David Suarez ^^!</cp:lastModifiedBy>
  <cp:revision>3</cp:revision>
  <dcterms:created xsi:type="dcterms:W3CDTF">2015-04-20T05:06:00Z</dcterms:created>
  <dcterms:modified xsi:type="dcterms:W3CDTF">2015-04-20T06:09:00Z</dcterms:modified>
</cp:coreProperties>
</file>