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89" w:rsidRDefault="007D550E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850"/>
        <w:gridCol w:w="1439"/>
        <w:gridCol w:w="2530"/>
        <w:gridCol w:w="253"/>
        <w:gridCol w:w="31"/>
        <w:gridCol w:w="2752"/>
      </w:tblGrid>
      <w:tr w:rsidR="00586DA9" w:rsidRPr="00586DA9" w:rsidTr="00B075EB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FC5B63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15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FC5B63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13 de Abril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FC5B63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12:20 PM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FC5B63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FC5B63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FC5B63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5566" w:type="dxa"/>
            <w:gridSpan w:val="4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FC5B63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Default="00FC5B63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2 Piso -2</w:t>
            </w:r>
          </w:p>
          <w:p w:rsidR="00FC5B63" w:rsidRPr="00586DA9" w:rsidRDefault="00FC5B63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Biblioteca Central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 w:val="restart"/>
            <w:hideMark/>
          </w:tcPr>
          <w:p w:rsidR="002B6B90" w:rsidRPr="002B6B90" w:rsidRDefault="002B6B90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FC5B63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Planeación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hideMark/>
          </w:tcPr>
          <w:p w:rsidR="00586DA9" w:rsidRDefault="00FC5B63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Revisar que se tiene de adelantos de SRS y Prototipo,  que se va a mostrar a los clientes académicos en las reuniones y cuáles son nuestras principales dudas.</w:t>
            </w:r>
          </w:p>
          <w:p w:rsidR="00CE445B" w:rsidRPr="00586DA9" w:rsidRDefault="00CE445B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Definición de políticas de privacidad y condiciones de servicio</w:t>
            </w:r>
          </w:p>
          <w:p w:rsidR="00586DA9" w:rsidRPr="00586DA9" w:rsidRDefault="00CE445B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Actualización de calendario para el Tercer Incremento.</w:t>
            </w:r>
          </w:p>
          <w:p w:rsidR="00586DA9" w:rsidRDefault="00CE445B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Profundizar en la especificación de requerimientos.</w:t>
            </w:r>
          </w:p>
          <w:p w:rsidR="00CE445B" w:rsidRPr="00C646C2" w:rsidRDefault="00CE445B" w:rsidP="00C646C2">
            <w:pPr>
              <w:ind w:left="360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4253" w:type="dxa"/>
            <w:gridSpan w:val="4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586DA9" w:rsidRDefault="00586DA9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586DA9" w:rsidRDefault="00586DA9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C646C2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Ninguna</w:t>
            </w:r>
            <w:bookmarkStart w:id="0" w:name="_GoBack"/>
            <w:bookmarkEnd w:id="0"/>
          </w:p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</w:tbl>
    <w:p w:rsidR="00586DA9" w:rsidRDefault="00586DA9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7A54EF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Sebastián</w:t>
      </w:r>
      <w:r w:rsidR="002B6B90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Jiménez</w:t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50E" w:rsidRDefault="007D550E" w:rsidP="00736AF5">
      <w:pPr>
        <w:spacing w:after="0" w:line="240" w:lineRule="auto"/>
      </w:pPr>
      <w:r>
        <w:separator/>
      </w:r>
    </w:p>
  </w:endnote>
  <w:endnote w:type="continuationSeparator" w:id="0">
    <w:p w:rsidR="007D550E" w:rsidRDefault="007D550E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50E" w:rsidRDefault="007D550E" w:rsidP="00736AF5">
      <w:pPr>
        <w:spacing w:after="0" w:line="240" w:lineRule="auto"/>
      </w:pPr>
      <w:r>
        <w:separator/>
      </w:r>
    </w:p>
  </w:footnote>
  <w:footnote w:type="continuationSeparator" w:id="0">
    <w:p w:rsidR="007D550E" w:rsidRDefault="007D550E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7D550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7D550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7D550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B63"/>
    <w:rsid w:val="001B66C4"/>
    <w:rsid w:val="002B6B90"/>
    <w:rsid w:val="00586DA9"/>
    <w:rsid w:val="00736AF5"/>
    <w:rsid w:val="007A54EF"/>
    <w:rsid w:val="007D550E"/>
    <w:rsid w:val="00857380"/>
    <w:rsid w:val="00953214"/>
    <w:rsid w:val="00A1645B"/>
    <w:rsid w:val="00B075EB"/>
    <w:rsid w:val="00B23584"/>
    <w:rsid w:val="00C646C2"/>
    <w:rsid w:val="00CE445B"/>
    <w:rsid w:val="00FC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SourceTree\00Repositorios\SnoutPoint\Proyecto\Segunda%20Entrega\Plantillas\(SnoutPoint)-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(SnoutPoint)-Acta de Reunión.dotx</Template>
  <TotalTime>22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1</cp:revision>
  <dcterms:created xsi:type="dcterms:W3CDTF">2015-04-13T17:16:00Z</dcterms:created>
  <dcterms:modified xsi:type="dcterms:W3CDTF">2015-04-13T18:53:00Z</dcterms:modified>
</cp:coreProperties>
</file>