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615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Desarrollo de documentos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0C688E" w:rsidP="000C68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21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107FAB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0C688E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Camilo Benavides</w:t>
            </w:r>
            <w:r w:rsidR="00107FAB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Documento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0C688E" w:rsidP="00107F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Manual de Administración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Sección realizada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247803" w:rsidRPr="00247803" w:rsidTr="00247803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0C68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Manual para el </w:t>
            </w:r>
            <w:r w:rsidR="000C688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administración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la primera versión de SnoutPoint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3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247803" w:rsidRPr="00247803" w:rsidRDefault="005130CD" w:rsidP="00DF65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-</w:t>
            </w:r>
          </w:p>
        </w:tc>
      </w:tr>
      <w:tr w:rsidR="00247803" w:rsidRPr="00247803" w:rsidTr="0024780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Encargado de revisión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A75F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Esteban Hern</w:t>
            </w:r>
            <w:r w:rsidR="00A75F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ndez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107F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¿La entrega est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completa?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247803" w:rsidRPr="00247803" w:rsidRDefault="005130CD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Si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Ortográficos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247803" w:rsidRPr="00247803" w:rsidTr="00247803">
        <w:trPr>
          <w:trHeight w:val="9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de Sintaxis y redacción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247803" w:rsidRPr="00247803" w:rsidTr="00247803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Cantidad de referencias Bibliográficas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247803" w:rsidRPr="00247803" w:rsidTr="00247803">
        <w:trPr>
          <w:trHeight w:val="76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¿Documento aprobado?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0C688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130C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Si, posee la descripción del manual de </w:t>
            </w:r>
            <w:r w:rsidR="000C688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administración</w:t>
            </w:r>
            <w:bookmarkStart w:id="0" w:name="_GoBack"/>
            <w:bookmarkEnd w:id="0"/>
          </w:p>
        </w:tc>
      </w:tr>
      <w:tr w:rsidR="00247803" w:rsidRPr="00247803" w:rsidTr="0024780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107FAB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                                                    Fecha: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Se pondrá la fecha en la que se diligencia la plantilla.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realizó el documento.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                 </w:t>
            </w:r>
          </w:p>
          <w:p w:rsidR="00107FAB" w:rsidRDefault="00247803" w:rsidP="00107F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Documento: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deberá poner qu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é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documento es. (SPMP, SRS, SDD).                                        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Sección realizada: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Que parte del documento fue realizada.                       </w:t>
            </w:r>
          </w:p>
          <w:p w:rsidR="00247803" w:rsidRPr="00247803" w:rsidRDefault="00247803" w:rsidP="00107F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Una breve descripción del contenido del documento entregado.                               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 xml:space="preserve">Versión: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En que versión del documento se encuentra.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Encargado de revisión: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Esta es la persona que  se encarga de verificar y aprobar el documento entregado.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¿Errores Ortográficos encontrados?</w:t>
            </w:r>
            <w:proofErr w:type="gramStart"/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: 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Diligenciar</w:t>
            </w:r>
            <w:proofErr w:type="gramEnd"/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si se encontraron errores ortográficos.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¿Errores de Sintaxis y redacción encontrados? 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Diligenciar si se encontraron este tipo de errores.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Cantidad de referencias Bibliográficas: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Registrar si se utilizaron referencias bibliográficas y cuantas. Dependiendo de las rúbricas de evaluación, se determinar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 cu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ntas debe tener.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Documento aprobado: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Escribir si el documento ha sido aprobado después de diligenciar todos los campos.                                                                                                                                         </w:t>
            </w: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1605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247803" w:rsidRDefault="000C5D4E" w:rsidP="00247803"/>
    <w:sectPr w:rsidR="000C5D4E" w:rsidRPr="00247803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1E7" w:rsidRDefault="009211E7" w:rsidP="00736AF5">
      <w:pPr>
        <w:spacing w:after="0" w:line="240" w:lineRule="auto"/>
      </w:pPr>
      <w:r>
        <w:separator/>
      </w:r>
    </w:p>
  </w:endnote>
  <w:endnote w:type="continuationSeparator" w:id="0">
    <w:p w:rsidR="009211E7" w:rsidRDefault="009211E7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1E7" w:rsidRDefault="009211E7" w:rsidP="00736AF5">
      <w:pPr>
        <w:spacing w:after="0" w:line="240" w:lineRule="auto"/>
      </w:pPr>
      <w:r>
        <w:separator/>
      </w:r>
    </w:p>
  </w:footnote>
  <w:footnote w:type="continuationSeparator" w:id="0">
    <w:p w:rsidR="009211E7" w:rsidRDefault="009211E7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211E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211E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211E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AB"/>
    <w:rsid w:val="00076E73"/>
    <w:rsid w:val="000C5D4E"/>
    <w:rsid w:val="000C688E"/>
    <w:rsid w:val="00107FAB"/>
    <w:rsid w:val="001B66C4"/>
    <w:rsid w:val="00247803"/>
    <w:rsid w:val="002B6B90"/>
    <w:rsid w:val="00301C44"/>
    <w:rsid w:val="0039200D"/>
    <w:rsid w:val="005130CD"/>
    <w:rsid w:val="00586DA9"/>
    <w:rsid w:val="005E30C6"/>
    <w:rsid w:val="006C78FF"/>
    <w:rsid w:val="00736AF5"/>
    <w:rsid w:val="007A54EF"/>
    <w:rsid w:val="00857380"/>
    <w:rsid w:val="009211E7"/>
    <w:rsid w:val="00953214"/>
    <w:rsid w:val="00A1645B"/>
    <w:rsid w:val="00A75FB8"/>
    <w:rsid w:val="00B075EB"/>
    <w:rsid w:val="00B23584"/>
    <w:rsid w:val="00B91AED"/>
    <w:rsid w:val="00BB25D7"/>
    <w:rsid w:val="00DF65E9"/>
    <w:rsid w:val="00F24914"/>
    <w:rsid w:val="00F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desarrollo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Documentos.dotx</Template>
  <TotalTime>0</TotalTime>
  <Pages>2</Pages>
  <Words>339</Words>
  <Characters>2015</Characters>
  <Application>Microsoft Office Word</Application>
  <DocSecurity>0</DocSecurity>
  <Lines>87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2</cp:revision>
  <dcterms:created xsi:type="dcterms:W3CDTF">2015-04-23T04:05:00Z</dcterms:created>
  <dcterms:modified xsi:type="dcterms:W3CDTF">2015-04-23T04:05:00Z</dcterms:modified>
</cp:coreProperties>
</file>