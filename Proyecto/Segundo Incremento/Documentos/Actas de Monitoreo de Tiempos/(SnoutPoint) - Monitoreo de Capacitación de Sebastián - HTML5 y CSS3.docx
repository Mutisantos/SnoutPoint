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64"/>
        <w:gridCol w:w="1364"/>
        <w:gridCol w:w="1364"/>
        <w:gridCol w:w="1364"/>
      </w:tblGrid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2FA54B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SnoutPoint Networks</w:t>
            </w: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780"/>
        </w:trPr>
        <w:tc>
          <w:tcPr>
            <w:tcW w:w="6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DE61"/>
            <w:noWrap/>
            <w:vAlign w:val="center"/>
            <w:hideMark/>
          </w:tcPr>
          <w:p w:rsidR="00DA5DD4" w:rsidRPr="00DA5DD4" w:rsidRDefault="00DA5DD4" w:rsidP="00844CD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Plantilla de </w:t>
            </w:r>
            <w:r w:rsidR="00844CD6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Monitoreo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 Capacitación para Desarrolladores</w:t>
            </w:r>
          </w:p>
        </w:tc>
      </w:tr>
      <w:tr w:rsidR="00DA5DD4" w:rsidRPr="00DA5DD4" w:rsidTr="00DA5DD4">
        <w:trPr>
          <w:trHeight w:val="66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Fecha 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DA5DD4" w:rsidRPr="00DA5DD4" w:rsidRDefault="00242451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Martes 17 de marzo, 2015</w:t>
            </w:r>
            <w:r w:rsidR="00DA5DD4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DA5DD4" w:rsidRPr="00DA5DD4" w:rsidTr="00DA5DD4">
        <w:trPr>
          <w:trHeight w:val="60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Autor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24245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Juan Sebastián </w:t>
            </w:r>
            <w:r w:rsidR="0037357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Jiménez</w:t>
            </w:r>
            <w:r w:rsidR="0024245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Nieto</w:t>
            </w:r>
          </w:p>
        </w:tc>
      </w:tr>
      <w:tr w:rsidR="00DA5DD4" w:rsidRPr="00DA5DD4" w:rsidTr="00DA5DD4">
        <w:trPr>
          <w:trHeight w:val="645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Numero de Tutoriales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DA5DD4" w:rsidRPr="00DA5DD4" w:rsidRDefault="00137E56" w:rsidP="0012776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153</w:t>
            </w:r>
          </w:p>
        </w:tc>
      </w:tr>
      <w:tr w:rsidR="00DA5DD4" w:rsidRPr="00DA5DD4" w:rsidTr="00DA5DD4">
        <w:trPr>
          <w:trHeight w:val="63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5EDA0"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Temas vistos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5B284F" w:rsidRPr="00B53DAA" w:rsidRDefault="00967905" w:rsidP="003E0702">
            <w:pPr>
              <w:pStyle w:val="Prrafodelista"/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hyperlink r:id="rId8" w:history="1">
              <w:r w:rsidR="00034BD3">
                <w:rPr>
                  <w:rStyle w:val="Hipervnculo"/>
                  <w:rFonts w:ascii="Tahoma" w:eastAsia="Times New Roman" w:hAnsi="Tahoma" w:cs="Tahoma"/>
                  <w:sz w:val="24"/>
                  <w:szCs w:val="24"/>
                  <w:lang w:eastAsia="es-ES"/>
                </w:rPr>
                <w:t>HTML5 y CSS3 video2brain</w:t>
              </w:r>
            </w:hyperlink>
          </w:p>
        </w:tc>
      </w:tr>
      <w:tr w:rsidR="00DA5DD4" w:rsidRPr="00DA5DD4" w:rsidTr="00DA5DD4">
        <w:trPr>
          <w:trHeight w:val="60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5EDA0"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Horas empleadas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9F5CF"/>
            <w:noWrap/>
            <w:vAlign w:val="center"/>
            <w:hideMark/>
          </w:tcPr>
          <w:p w:rsidR="00DA5DD4" w:rsidRPr="00B53DAA" w:rsidRDefault="006D1DFC" w:rsidP="00B53DA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8.5</w:t>
            </w:r>
            <w:r w:rsidR="005B284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horas</w:t>
            </w:r>
            <w:r w:rsidR="00B53DA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</w:t>
            </w:r>
          </w:p>
        </w:tc>
      </w:tr>
      <w:tr w:rsidR="00DA5DD4" w:rsidRPr="00DA5DD4" w:rsidTr="00DA5DD4">
        <w:trPr>
          <w:trHeight w:val="63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Ejercicios realizados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DA5DD4" w:rsidRPr="00DA5DD4" w:rsidRDefault="00137E56" w:rsidP="00B43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4</w:t>
            </w:r>
            <w:r w:rsidR="00B53DA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ejercicios</w:t>
            </w:r>
          </w:p>
        </w:tc>
      </w:tr>
      <w:tr w:rsidR="00DA5DD4" w:rsidRPr="00DA5DD4" w:rsidTr="00DA5DD4">
        <w:trPr>
          <w:trHeight w:val="30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F5CF"/>
            <w:hideMark/>
          </w:tcPr>
          <w:p w:rsidR="00DA5DD4" w:rsidRPr="00DA5DD4" w:rsidRDefault="00DA5DD4" w:rsidP="005B4F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Descripción de campos 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                                                                     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Fecha: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Se pondrá la fecha en la que se diligencia la plantilla.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Autor: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Nombre de la persona que diligencia la plantilla.       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Número de tutoriales:</w:t>
            </w:r>
            <w:r w:rsidR="00FE2D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Anotar el nú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mero de lecturas realizadas.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Temas vistos: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Decir </w:t>
            </w:r>
            <w:r w:rsidR="00373578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cuáles</w:t>
            </w:r>
            <w:bookmarkStart w:id="0" w:name="_GoBack"/>
            <w:bookmarkEnd w:id="0"/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son los temas de </w:t>
            </w:r>
            <w:r w:rsidR="005B4FD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est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os tutoriales realizados.                                                              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Horas empleadas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: Horas usadas en ver esos tut</w:t>
            </w:r>
            <w:r w:rsidR="00DF7F5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o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riales.   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Ejercicios realizados: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Número de ejercicios realizados sobre los tutoriales vistos.</w:t>
            </w: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0C5D4E" w:rsidRPr="00DA5DD4" w:rsidRDefault="000C5D4E" w:rsidP="00DA5DD4"/>
    <w:sectPr w:rsidR="000C5D4E" w:rsidRPr="00DA5DD4">
      <w:headerReference w:type="even" r:id="rId9"/>
      <w:headerReference w:type="default" r:id="rId10"/>
      <w:head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905" w:rsidRDefault="00967905" w:rsidP="00736AF5">
      <w:pPr>
        <w:spacing w:after="0" w:line="240" w:lineRule="auto"/>
      </w:pPr>
      <w:r>
        <w:separator/>
      </w:r>
    </w:p>
  </w:endnote>
  <w:endnote w:type="continuationSeparator" w:id="0">
    <w:p w:rsidR="00967905" w:rsidRDefault="00967905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905" w:rsidRDefault="00967905" w:rsidP="00736AF5">
      <w:pPr>
        <w:spacing w:after="0" w:line="240" w:lineRule="auto"/>
      </w:pPr>
      <w:r>
        <w:separator/>
      </w:r>
    </w:p>
  </w:footnote>
  <w:footnote w:type="continuationSeparator" w:id="0">
    <w:p w:rsidR="00967905" w:rsidRDefault="00967905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96790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96790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96790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C122D"/>
    <w:multiLevelType w:val="hybridMultilevel"/>
    <w:tmpl w:val="05A62A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C53761"/>
    <w:multiLevelType w:val="hybridMultilevel"/>
    <w:tmpl w:val="A748E106"/>
    <w:lvl w:ilvl="0" w:tplc="240A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3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4">
    <w:nsid w:val="73F72174"/>
    <w:multiLevelType w:val="hybridMultilevel"/>
    <w:tmpl w:val="0F8CC64C"/>
    <w:lvl w:ilvl="0" w:tplc="240A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5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55A"/>
    <w:rsid w:val="00034BD3"/>
    <w:rsid w:val="00076E73"/>
    <w:rsid w:val="000860C9"/>
    <w:rsid w:val="000B31B5"/>
    <w:rsid w:val="000C5D4E"/>
    <w:rsid w:val="0012776D"/>
    <w:rsid w:val="00137E56"/>
    <w:rsid w:val="001B66C4"/>
    <w:rsid w:val="00242451"/>
    <w:rsid w:val="00247803"/>
    <w:rsid w:val="002B6B90"/>
    <w:rsid w:val="002C0E10"/>
    <w:rsid w:val="00373578"/>
    <w:rsid w:val="00391295"/>
    <w:rsid w:val="003E0702"/>
    <w:rsid w:val="00586DA9"/>
    <w:rsid w:val="005B284F"/>
    <w:rsid w:val="005B4FDF"/>
    <w:rsid w:val="005E30C6"/>
    <w:rsid w:val="006D1DFC"/>
    <w:rsid w:val="00736AF5"/>
    <w:rsid w:val="007A54EF"/>
    <w:rsid w:val="00844CD6"/>
    <w:rsid w:val="00857380"/>
    <w:rsid w:val="008E318C"/>
    <w:rsid w:val="00953214"/>
    <w:rsid w:val="00967905"/>
    <w:rsid w:val="00A1645B"/>
    <w:rsid w:val="00A5755A"/>
    <w:rsid w:val="00B075EB"/>
    <w:rsid w:val="00B23584"/>
    <w:rsid w:val="00B35964"/>
    <w:rsid w:val="00B43CDE"/>
    <w:rsid w:val="00B53DAA"/>
    <w:rsid w:val="00B91AED"/>
    <w:rsid w:val="00DA5DD4"/>
    <w:rsid w:val="00DF0EA3"/>
    <w:rsid w:val="00DF7F5F"/>
    <w:rsid w:val="00FE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  <w:style w:type="character" w:styleId="Hipervnculo">
    <w:name w:val="Hyperlink"/>
    <w:basedOn w:val="Fuentedeprrafopredeter"/>
    <w:uiPriority w:val="99"/>
    <w:semiHidden/>
    <w:unhideWhenUsed/>
    <w:rsid w:val="00034B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  <w:style w:type="character" w:styleId="Hipervnculo">
    <w:name w:val="Hyperlink"/>
    <w:basedOn w:val="Fuentedeprrafopredeter"/>
    <w:uiPriority w:val="99"/>
    <w:semiHidden/>
    <w:unhideWhenUsed/>
    <w:rsid w:val="00034B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deo2brain.com/mx/cursos/html5-y-css3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compu\Desktop\Universidad\(SnoutPoint)%20-%20Plantilla%20de%20Control%20de%20Capacitaci&#243;n%20de%20Desarrolladores%20-%20HTML5%20y%20CSS3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 - Plantilla de Control de Capacitación de Desarrolladores - HTML5 y CSS3.dotx</Template>
  <TotalTime>0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tucompu</dc:creator>
  <cp:lastModifiedBy>tucompu</cp:lastModifiedBy>
  <cp:revision>4</cp:revision>
  <dcterms:created xsi:type="dcterms:W3CDTF">2015-04-19T19:57:00Z</dcterms:created>
  <dcterms:modified xsi:type="dcterms:W3CDTF">2015-04-21T02:31:00Z</dcterms:modified>
</cp:coreProperties>
</file>