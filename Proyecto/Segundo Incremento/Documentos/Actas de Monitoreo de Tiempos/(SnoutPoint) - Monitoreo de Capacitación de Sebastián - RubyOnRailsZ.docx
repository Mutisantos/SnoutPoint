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9E5B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9E5B4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Monitoreo </w:t>
            </w:r>
            <w:bookmarkStart w:id="0" w:name="_GoBack"/>
            <w:bookmarkEnd w:id="0"/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242451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Martes 17 de marzo, 2015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245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Juan Sebastián Jimenez Nieto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412E43" w:rsidP="001277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  <w:tr w:rsidR="00DA5DD4" w:rsidRPr="009E5B4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5B284F" w:rsidRPr="009E5B44" w:rsidRDefault="00412E43" w:rsidP="003E0702">
            <w:pPr>
              <w:pStyle w:val="Prrafodelista"/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9E5B44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Ruby on rails for zombies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B53DAA" w:rsidRDefault="00412E43" w:rsidP="00B53DA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3.5</w:t>
            </w:r>
            <w:r w:rsidR="005B284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horas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412E43" w:rsidP="00B43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ejercicios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cuales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E4" w:rsidRDefault="004842E4" w:rsidP="00736AF5">
      <w:pPr>
        <w:spacing w:after="0" w:line="240" w:lineRule="auto"/>
      </w:pPr>
      <w:r>
        <w:separator/>
      </w:r>
    </w:p>
  </w:endnote>
  <w:endnote w:type="continuationSeparator" w:id="0">
    <w:p w:rsidR="004842E4" w:rsidRDefault="004842E4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E4" w:rsidRDefault="004842E4" w:rsidP="00736AF5">
      <w:pPr>
        <w:spacing w:after="0" w:line="240" w:lineRule="auto"/>
      </w:pPr>
      <w:r>
        <w:separator/>
      </w:r>
    </w:p>
  </w:footnote>
  <w:footnote w:type="continuationSeparator" w:id="0">
    <w:p w:rsidR="004842E4" w:rsidRDefault="004842E4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4842E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4842E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4842E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122D"/>
    <w:multiLevelType w:val="hybridMultilevel"/>
    <w:tmpl w:val="05A62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53761"/>
    <w:multiLevelType w:val="hybridMultilevel"/>
    <w:tmpl w:val="A748E106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4">
    <w:nsid w:val="73F72174"/>
    <w:multiLevelType w:val="hybridMultilevel"/>
    <w:tmpl w:val="0F8CC64C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C1"/>
    <w:rsid w:val="00076E73"/>
    <w:rsid w:val="000B31B5"/>
    <w:rsid w:val="000C5D4E"/>
    <w:rsid w:val="0012776D"/>
    <w:rsid w:val="00137E56"/>
    <w:rsid w:val="001B66C4"/>
    <w:rsid w:val="00242451"/>
    <w:rsid w:val="00247803"/>
    <w:rsid w:val="002B6B90"/>
    <w:rsid w:val="00391295"/>
    <w:rsid w:val="003E0702"/>
    <w:rsid w:val="00412E43"/>
    <w:rsid w:val="004842E4"/>
    <w:rsid w:val="00586DA9"/>
    <w:rsid w:val="005B284F"/>
    <w:rsid w:val="005B4FDF"/>
    <w:rsid w:val="005E30C6"/>
    <w:rsid w:val="006D1DFC"/>
    <w:rsid w:val="00736AF5"/>
    <w:rsid w:val="007A54EF"/>
    <w:rsid w:val="00857380"/>
    <w:rsid w:val="00876EC1"/>
    <w:rsid w:val="008D4599"/>
    <w:rsid w:val="00953214"/>
    <w:rsid w:val="009E5B44"/>
    <w:rsid w:val="00A1645B"/>
    <w:rsid w:val="00B075EB"/>
    <w:rsid w:val="00B23584"/>
    <w:rsid w:val="00B43CDE"/>
    <w:rsid w:val="00B53DAA"/>
    <w:rsid w:val="00B91AED"/>
    <w:rsid w:val="00D16241"/>
    <w:rsid w:val="00DA5DD4"/>
    <w:rsid w:val="00DF7F5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compu\Desktop\Universidad\(SnoutPoint)%20-%20Plantilla%20de%20Control%20de%20Capacitaci&#243;n%20de%20Desarrolladores%20-%20Ruby%20on%20rails%20Z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Ruby on rails Z.dotx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2015-04-19T20:02:00Z</dcterms:created>
  <dcterms:modified xsi:type="dcterms:W3CDTF">2015-04-19T20:16:00Z</dcterms:modified>
</cp:coreProperties>
</file>