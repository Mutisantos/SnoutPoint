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91367D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  <w:bookmarkStart w:id="0" w:name="_GoBack"/>
            <w:bookmarkEnd w:id="0"/>
            <w:r w:rsidR="00030AB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030AB6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030AB6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030AB6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6 niveles de aprendizaje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Rails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Zombies</w:t>
            </w:r>
            <w:proofErr w:type="spellEnd"/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030AB6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Como manejar el modelo CRUD (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Create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Read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Update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Delete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) en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Rails</w:t>
            </w:r>
            <w:proofErr w:type="spellEnd"/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30AB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30AB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 ejercicios, uno al terminar cada nivel.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</w:t>
            </w:r>
            <w:r w:rsidR="006F190E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cuáles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940" w:rsidRDefault="00281940" w:rsidP="00736AF5">
      <w:pPr>
        <w:spacing w:after="0" w:line="240" w:lineRule="auto"/>
      </w:pPr>
      <w:r>
        <w:separator/>
      </w:r>
    </w:p>
  </w:endnote>
  <w:endnote w:type="continuationSeparator" w:id="0">
    <w:p w:rsidR="00281940" w:rsidRDefault="00281940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940" w:rsidRDefault="00281940" w:rsidP="00736AF5">
      <w:pPr>
        <w:spacing w:after="0" w:line="240" w:lineRule="auto"/>
      </w:pPr>
      <w:r>
        <w:separator/>
      </w:r>
    </w:p>
  </w:footnote>
  <w:footnote w:type="continuationSeparator" w:id="0">
    <w:p w:rsidR="00281940" w:rsidRDefault="00281940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8194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8194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8194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B6"/>
    <w:rsid w:val="00030AB6"/>
    <w:rsid w:val="00076E73"/>
    <w:rsid w:val="000B31B5"/>
    <w:rsid w:val="000C5D4E"/>
    <w:rsid w:val="001046C2"/>
    <w:rsid w:val="001B66C4"/>
    <w:rsid w:val="00247803"/>
    <w:rsid w:val="00281940"/>
    <w:rsid w:val="002B6B90"/>
    <w:rsid w:val="00391295"/>
    <w:rsid w:val="004544EE"/>
    <w:rsid w:val="00586DA9"/>
    <w:rsid w:val="005B4FDF"/>
    <w:rsid w:val="005E30C6"/>
    <w:rsid w:val="006F190E"/>
    <w:rsid w:val="00736AF5"/>
    <w:rsid w:val="007A54EF"/>
    <w:rsid w:val="0085565C"/>
    <w:rsid w:val="00857380"/>
    <w:rsid w:val="0091367D"/>
    <w:rsid w:val="00953214"/>
    <w:rsid w:val="00A1645B"/>
    <w:rsid w:val="00B075EB"/>
    <w:rsid w:val="00B23584"/>
    <w:rsid w:val="00B91AED"/>
    <w:rsid w:val="00DA5DD4"/>
    <w:rsid w:val="00DF7F5F"/>
    <w:rsid w:val="00E00275"/>
    <w:rsid w:val="00F1667C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Capacitaci&#243;n%20de%20Desarrolladores%20-%20cop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copia.dotx</Template>
  <TotalTime>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5</cp:revision>
  <dcterms:created xsi:type="dcterms:W3CDTF">2015-04-21T02:59:00Z</dcterms:created>
  <dcterms:modified xsi:type="dcterms:W3CDTF">2015-04-22T16:23:00Z</dcterms:modified>
</cp:coreProperties>
</file>