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tiempo en realizar tareas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7F191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5A6DE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F47DF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Corregir </w:t>
            </w:r>
            <w:r w:rsidR="005A6DE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redirección ya que pro esto no muestra mensajes de notificación al usuario como: “Has iniciado sesión, “Te has registrado”, etc. 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5A6DEE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23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5A6DEE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076E73" w:rsidRPr="00076E73" w:rsidRDefault="00E02435" w:rsidP="005A6DE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Si, </w:t>
            </w:r>
            <w:r w:rsidR="005A6DE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antes de</w:t>
            </w:r>
            <w:bookmarkStart w:id="0" w:name="_GoBack"/>
            <w:bookmarkEnd w:id="0"/>
            <w:r w:rsidR="00F47DF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la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estimada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076E73" w:rsidRPr="00076E73" w:rsidTr="00076E7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9CE" w:rsidRDefault="001149CE" w:rsidP="00736AF5">
      <w:pPr>
        <w:spacing w:after="0" w:line="240" w:lineRule="auto"/>
      </w:pPr>
      <w:r>
        <w:separator/>
      </w:r>
    </w:p>
  </w:endnote>
  <w:endnote w:type="continuationSeparator" w:id="0">
    <w:p w:rsidR="001149CE" w:rsidRDefault="001149CE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9CE" w:rsidRDefault="001149CE" w:rsidP="00736AF5">
      <w:pPr>
        <w:spacing w:after="0" w:line="240" w:lineRule="auto"/>
      </w:pPr>
      <w:r>
        <w:separator/>
      </w:r>
    </w:p>
  </w:footnote>
  <w:footnote w:type="continuationSeparator" w:id="0">
    <w:p w:rsidR="001149CE" w:rsidRDefault="001149CE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1149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1149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1149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1F"/>
    <w:rsid w:val="00076E73"/>
    <w:rsid w:val="000C5D4E"/>
    <w:rsid w:val="001149CE"/>
    <w:rsid w:val="001B66C4"/>
    <w:rsid w:val="002B6B90"/>
    <w:rsid w:val="00586DA9"/>
    <w:rsid w:val="005A6DEE"/>
    <w:rsid w:val="006252F8"/>
    <w:rsid w:val="00736AF5"/>
    <w:rsid w:val="007A54EF"/>
    <w:rsid w:val="007F191F"/>
    <w:rsid w:val="00857380"/>
    <w:rsid w:val="008A2DFB"/>
    <w:rsid w:val="00953214"/>
    <w:rsid w:val="00A1645B"/>
    <w:rsid w:val="00B075EB"/>
    <w:rsid w:val="00B23584"/>
    <w:rsid w:val="00BD60BF"/>
    <w:rsid w:val="00D61130"/>
    <w:rsid w:val="00E02435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6CB800F-F5F2-4DD3-9D1F-5DEA317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9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~David Suarez ^^!</cp:lastModifiedBy>
  <cp:revision>4</cp:revision>
  <dcterms:created xsi:type="dcterms:W3CDTF">2015-04-20T05:43:00Z</dcterms:created>
  <dcterms:modified xsi:type="dcterms:W3CDTF">2015-04-21T02:45:00Z</dcterms:modified>
</cp:coreProperties>
</file>