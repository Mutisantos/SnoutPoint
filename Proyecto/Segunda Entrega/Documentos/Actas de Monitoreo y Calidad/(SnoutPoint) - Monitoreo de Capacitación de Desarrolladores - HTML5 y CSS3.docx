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64"/>
        <w:gridCol w:w="1364"/>
        <w:gridCol w:w="1364"/>
        <w:gridCol w:w="1364"/>
      </w:tblGrid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2FA54B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SnoutPoint Networks</w:t>
            </w: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780"/>
        </w:trPr>
        <w:tc>
          <w:tcPr>
            <w:tcW w:w="6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3DE61"/>
            <w:noWrap/>
            <w:vAlign w:val="center"/>
            <w:hideMark/>
          </w:tcPr>
          <w:p w:rsidR="00DA5DD4" w:rsidRPr="00DA5DD4" w:rsidRDefault="00DA5DD4" w:rsidP="00844CD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Plantilla de </w:t>
            </w:r>
            <w:r w:rsidR="00844CD6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Monitoreo</w:t>
            </w:r>
            <w:bookmarkStart w:id="0" w:name="_GoBack"/>
            <w:bookmarkEnd w:id="0"/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 Capacitación para Desarrolladores</w:t>
            </w:r>
          </w:p>
        </w:tc>
      </w:tr>
      <w:tr w:rsidR="00DA5DD4" w:rsidRPr="00DA5DD4" w:rsidTr="00DA5DD4">
        <w:trPr>
          <w:trHeight w:val="66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Fecha 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242451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Martes 17 de marzo, 2015</w:t>
            </w:r>
            <w:r w:rsidR="00DA5DD4"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DA5DD4" w:rsidRPr="00DA5DD4" w:rsidTr="00DA5DD4">
        <w:trPr>
          <w:trHeight w:val="60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Autor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 </w:t>
            </w:r>
            <w:r w:rsidR="00242451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Juan Sebastián Jimenez Nieto</w:t>
            </w:r>
          </w:p>
        </w:tc>
      </w:tr>
      <w:tr w:rsidR="00DA5DD4" w:rsidRPr="00DA5DD4" w:rsidTr="00DA5DD4">
        <w:trPr>
          <w:trHeight w:val="645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noWrap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Numero de Tutoriales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137E56" w:rsidP="0012776D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153</w:t>
            </w:r>
          </w:p>
        </w:tc>
      </w:tr>
      <w:tr w:rsidR="00DA5DD4" w:rsidRPr="00DA5DD4" w:rsidTr="00DA5DD4">
        <w:trPr>
          <w:trHeight w:val="63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Temas vistos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5B284F" w:rsidRPr="00B53DAA" w:rsidRDefault="000860C9" w:rsidP="003E0702">
            <w:pPr>
              <w:pStyle w:val="Prrafodelista"/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hyperlink r:id="rId8" w:history="1">
              <w:r w:rsidR="00034BD3">
                <w:rPr>
                  <w:rStyle w:val="Hipervnculo"/>
                  <w:rFonts w:ascii="Tahoma" w:eastAsia="Times New Roman" w:hAnsi="Tahoma" w:cs="Tahoma"/>
                  <w:sz w:val="24"/>
                  <w:szCs w:val="24"/>
                  <w:lang w:eastAsia="es-ES"/>
                </w:rPr>
                <w:t>HTML5 y CSS3 video2brain</w:t>
              </w:r>
            </w:hyperlink>
          </w:p>
        </w:tc>
      </w:tr>
      <w:tr w:rsidR="00DA5DD4" w:rsidRPr="00DA5DD4" w:rsidTr="00DA5DD4">
        <w:trPr>
          <w:trHeight w:val="60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Horas empleadas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9F5CF"/>
            <w:noWrap/>
            <w:vAlign w:val="center"/>
            <w:hideMark/>
          </w:tcPr>
          <w:p w:rsidR="00DA5DD4" w:rsidRPr="00B53DAA" w:rsidRDefault="006D1DFC" w:rsidP="00B53DA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8.5</w:t>
            </w:r>
            <w:r w:rsidR="005B284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horas</w:t>
            </w:r>
            <w:r w:rsidR="00B53DA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</w:t>
            </w:r>
          </w:p>
        </w:tc>
      </w:tr>
      <w:tr w:rsidR="00DA5DD4" w:rsidRPr="00DA5DD4" w:rsidTr="00DA5DD4">
        <w:trPr>
          <w:trHeight w:val="630"/>
        </w:trPr>
        <w:tc>
          <w:tcPr>
            <w:tcW w:w="2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EDA0"/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Ejercicios realizados</w:t>
            </w:r>
          </w:p>
        </w:tc>
        <w:tc>
          <w:tcPr>
            <w:tcW w:w="40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F5CF"/>
            <w:noWrap/>
            <w:vAlign w:val="bottom"/>
            <w:hideMark/>
          </w:tcPr>
          <w:p w:rsidR="00DA5DD4" w:rsidRPr="00DA5DD4" w:rsidRDefault="00137E56" w:rsidP="00B43CDE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4</w:t>
            </w:r>
            <w:r w:rsidR="00B53DA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ejercicios</w:t>
            </w:r>
          </w:p>
        </w:tc>
      </w:tr>
      <w:tr w:rsidR="00DA5DD4" w:rsidRPr="00DA5DD4" w:rsidTr="00DA5DD4">
        <w:trPr>
          <w:trHeight w:val="30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F5CF"/>
            <w:hideMark/>
          </w:tcPr>
          <w:p w:rsidR="00DA5DD4" w:rsidRPr="00DA5DD4" w:rsidRDefault="00DA5DD4" w:rsidP="005B4FDF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 xml:space="preserve">Descripción de campos 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                                                              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Fecha: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Se pondrá la fecha en la que se diligencia la plantilla.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Autor: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Nombre de la persona que diligencia la plantilla.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Número de tutoriales:</w:t>
            </w:r>
            <w:r w:rsidR="00FE2DC3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Anotar el nú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mero de lecturas realizadas.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Temas vistos: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Decir cuales son los temas de </w:t>
            </w:r>
            <w:r w:rsidR="005B4FD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est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os tutoriales realizados.                                                           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Horas empleadas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: Horas usadas en ver esos tut</w:t>
            </w:r>
            <w:r w:rsidR="00DF7F5F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>o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riales.              </w:t>
            </w:r>
            <w:r w:rsidRPr="00DA5DD4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es-ES"/>
              </w:rPr>
              <w:t>Ejercicios realizados:</w:t>
            </w:r>
            <w:r w:rsidRPr="00DA5DD4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  <w:t xml:space="preserve"> Número de ejercicios realizados sobre los tutoriales vistos.</w:t>
            </w: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  <w:tr w:rsidR="00DA5DD4" w:rsidRPr="00DA5DD4" w:rsidTr="00DA5DD4">
        <w:trPr>
          <w:trHeight w:val="300"/>
        </w:trPr>
        <w:tc>
          <w:tcPr>
            <w:tcW w:w="6820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5DD4" w:rsidRPr="00DA5DD4" w:rsidRDefault="00DA5DD4" w:rsidP="00DA5DD4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0C5D4E" w:rsidRPr="00DA5DD4" w:rsidRDefault="000C5D4E" w:rsidP="00DA5DD4"/>
    <w:sectPr w:rsidR="000C5D4E" w:rsidRPr="00DA5DD4">
      <w:headerReference w:type="even" r:id="rId9"/>
      <w:head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0C9" w:rsidRDefault="000860C9" w:rsidP="00736AF5">
      <w:pPr>
        <w:spacing w:after="0" w:line="240" w:lineRule="auto"/>
      </w:pPr>
      <w:r>
        <w:separator/>
      </w:r>
    </w:p>
  </w:endnote>
  <w:endnote w:type="continuationSeparator" w:id="0">
    <w:p w:rsidR="000860C9" w:rsidRDefault="000860C9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0C9" w:rsidRDefault="000860C9" w:rsidP="00736AF5">
      <w:pPr>
        <w:spacing w:after="0" w:line="240" w:lineRule="auto"/>
      </w:pPr>
      <w:r>
        <w:separator/>
      </w:r>
    </w:p>
  </w:footnote>
  <w:footnote w:type="continuationSeparator" w:id="0">
    <w:p w:rsidR="000860C9" w:rsidRDefault="000860C9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0860C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0860C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0860C9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C122D"/>
    <w:multiLevelType w:val="hybridMultilevel"/>
    <w:tmpl w:val="05A62A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C53761"/>
    <w:multiLevelType w:val="hybridMultilevel"/>
    <w:tmpl w:val="A748E106"/>
    <w:lvl w:ilvl="0" w:tplc="240A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3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4">
    <w:nsid w:val="73F72174"/>
    <w:multiLevelType w:val="hybridMultilevel"/>
    <w:tmpl w:val="0F8CC64C"/>
    <w:lvl w:ilvl="0" w:tplc="240A000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5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55A"/>
    <w:rsid w:val="00034BD3"/>
    <w:rsid w:val="00076E73"/>
    <w:rsid w:val="000860C9"/>
    <w:rsid w:val="000B31B5"/>
    <w:rsid w:val="000C5D4E"/>
    <w:rsid w:val="0012776D"/>
    <w:rsid w:val="00137E56"/>
    <w:rsid w:val="001B66C4"/>
    <w:rsid w:val="00242451"/>
    <w:rsid w:val="00247803"/>
    <w:rsid w:val="002B6B90"/>
    <w:rsid w:val="002C0E10"/>
    <w:rsid w:val="00391295"/>
    <w:rsid w:val="003E0702"/>
    <w:rsid w:val="00586DA9"/>
    <w:rsid w:val="005B284F"/>
    <w:rsid w:val="005B4FDF"/>
    <w:rsid w:val="005E30C6"/>
    <w:rsid w:val="006D1DFC"/>
    <w:rsid w:val="00736AF5"/>
    <w:rsid w:val="007A54EF"/>
    <w:rsid w:val="00844CD6"/>
    <w:rsid w:val="00857380"/>
    <w:rsid w:val="008E318C"/>
    <w:rsid w:val="00953214"/>
    <w:rsid w:val="00A1645B"/>
    <w:rsid w:val="00A5755A"/>
    <w:rsid w:val="00B075EB"/>
    <w:rsid w:val="00B23584"/>
    <w:rsid w:val="00B35964"/>
    <w:rsid w:val="00B43CDE"/>
    <w:rsid w:val="00B53DAA"/>
    <w:rsid w:val="00B91AED"/>
    <w:rsid w:val="00DA5DD4"/>
    <w:rsid w:val="00DF0EA3"/>
    <w:rsid w:val="00DF7F5F"/>
    <w:rsid w:val="00FE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  <w:style w:type="character" w:styleId="Hipervnculo">
    <w:name w:val="Hyperlink"/>
    <w:basedOn w:val="Fuentedeprrafopredeter"/>
    <w:uiPriority w:val="99"/>
    <w:semiHidden/>
    <w:unhideWhenUsed/>
    <w:rsid w:val="00034B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  <w:style w:type="character" w:styleId="Hipervnculo">
    <w:name w:val="Hyperlink"/>
    <w:basedOn w:val="Fuentedeprrafopredeter"/>
    <w:uiPriority w:val="99"/>
    <w:semiHidden/>
    <w:unhideWhenUsed/>
    <w:rsid w:val="00034B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eo2brain.com/mx/cursos/html5-y-css3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compu\Desktop\Universidad\(SnoutPoint)%20-%20Plantilla%20de%20Control%20de%20Capacitaci&#243;n%20de%20Desarrolladores%20-%20HTML5%20y%20CSS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 - Plantilla de Control de Capacitación de Desarrolladores - HTML5 y CSS3.dotx</Template>
  <TotalTime>0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3</cp:revision>
  <dcterms:created xsi:type="dcterms:W3CDTF">2015-04-19T19:57:00Z</dcterms:created>
  <dcterms:modified xsi:type="dcterms:W3CDTF">2015-04-19T20:15:00Z</dcterms:modified>
</cp:coreProperties>
</file>