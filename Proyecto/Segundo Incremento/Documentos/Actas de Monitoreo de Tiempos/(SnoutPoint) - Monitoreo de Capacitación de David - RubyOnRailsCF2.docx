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3035B9" w:rsidP="003035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30</w:t>
            </w:r>
            <w:r w:rsidR="0012762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Marzo</w:t>
            </w:r>
            <w:bookmarkStart w:id="0" w:name="_GoBack"/>
            <w:bookmarkEnd w:id="0"/>
            <w:r w:rsidR="0012762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del 2015</w:t>
            </w:r>
            <w:r w:rsidR="0012762E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12762E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24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video-tutoriales del </w:t>
            </w:r>
            <w:r w:rsidRP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Curso de Ruby on Rails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(versión actualizada, con </w:t>
            </w:r>
            <w:r w:rsidR="0012762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la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versión 4 de Rails) en el canal CodigoFacilito de YouTube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Modelos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Controladores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Autenticación Usuarios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Routes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Scaffold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Enviar datos al controlador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Layouts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ERB y Assets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Callbacks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Validaciones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Strong params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Bases de Datos y Migraciones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JSON con Jbuilder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ActiveRecord básico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Subir Archivos</w:t>
            </w:r>
          </w:p>
          <w:p w:rsidR="00AD68A2" w:rsidRPr="00AD68A2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Asociaciones 1 a muchos</w:t>
            </w:r>
          </w:p>
          <w:p w:rsidR="00DA5DD4" w:rsidRPr="00DA5DD4" w:rsidRDefault="00AD68A2" w:rsidP="00AD6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AD68A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Vistas parciales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DA5DD4" w:rsidRDefault="0006681A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200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EA3FDC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Un proyecto de un blog de artículos general.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</w:t>
            </w:r>
            <w:r w:rsidR="002A2B71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cuáles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D22" w:rsidRDefault="00E56D22" w:rsidP="00736AF5">
      <w:pPr>
        <w:spacing w:after="0" w:line="240" w:lineRule="auto"/>
      </w:pPr>
      <w:r>
        <w:separator/>
      </w:r>
    </w:p>
  </w:endnote>
  <w:endnote w:type="continuationSeparator" w:id="0">
    <w:p w:rsidR="00E56D22" w:rsidRDefault="00E56D22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D22" w:rsidRDefault="00E56D22" w:rsidP="00736AF5">
      <w:pPr>
        <w:spacing w:after="0" w:line="240" w:lineRule="auto"/>
      </w:pPr>
      <w:r>
        <w:separator/>
      </w:r>
    </w:p>
  </w:footnote>
  <w:footnote w:type="continuationSeparator" w:id="0">
    <w:p w:rsidR="00E56D22" w:rsidRDefault="00E56D22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E56D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E56D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E56D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A2"/>
    <w:rsid w:val="0006681A"/>
    <w:rsid w:val="00076E73"/>
    <w:rsid w:val="000B31B5"/>
    <w:rsid w:val="000C5D4E"/>
    <w:rsid w:val="0012762E"/>
    <w:rsid w:val="001B66C4"/>
    <w:rsid w:val="00247803"/>
    <w:rsid w:val="002A2B71"/>
    <w:rsid w:val="002B6B90"/>
    <w:rsid w:val="003035B9"/>
    <w:rsid w:val="00391295"/>
    <w:rsid w:val="004A77FB"/>
    <w:rsid w:val="00586DA9"/>
    <w:rsid w:val="005B4FDF"/>
    <w:rsid w:val="005E30C6"/>
    <w:rsid w:val="00736AF5"/>
    <w:rsid w:val="007A54EF"/>
    <w:rsid w:val="00857380"/>
    <w:rsid w:val="00953214"/>
    <w:rsid w:val="009D5A03"/>
    <w:rsid w:val="00A1645B"/>
    <w:rsid w:val="00AD68A2"/>
    <w:rsid w:val="00B075EB"/>
    <w:rsid w:val="00B23584"/>
    <w:rsid w:val="00B91AED"/>
    <w:rsid w:val="00DA5DD4"/>
    <w:rsid w:val="00DF7F5F"/>
    <w:rsid w:val="00E56D22"/>
    <w:rsid w:val="00EA3FDC"/>
    <w:rsid w:val="00FB3F8E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Capacitaci&#243;n%20de%20Desarrolladores%20-%20cop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copia.dotx</Template>
  <TotalTime>2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3</cp:revision>
  <dcterms:created xsi:type="dcterms:W3CDTF">2015-04-21T02:58:00Z</dcterms:created>
  <dcterms:modified xsi:type="dcterms:W3CDTF">2015-04-22T16:23:00Z</dcterms:modified>
</cp:coreProperties>
</file>