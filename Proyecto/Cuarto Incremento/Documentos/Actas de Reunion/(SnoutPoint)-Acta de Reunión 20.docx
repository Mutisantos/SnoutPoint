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B5" w:rsidRDefault="00D51FB5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3900B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20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8 de Mayo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23F59" w:rsidP="00B23F5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11:20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F7774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12:14</w:t>
            </w:r>
            <w:r w:rsidR="003B6C48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r w:rsidR="00C605A6">
              <w:rPr>
                <w:rFonts w:ascii="Tahoma" w:eastAsia="Times New Roman" w:hAnsi="Tahoma" w:cs="Tahoma"/>
                <w:color w:val="000000"/>
                <w:lang w:eastAsia="es-ES"/>
              </w:rPr>
              <w:t>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Desconocido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C605A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B23F5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B23F5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 tareas para finalizar el cuarto incremento, con el fin de tener adelantos del SDD para evaluar con los clientes académicos</w:t>
            </w:r>
          </w:p>
          <w:p w:rsidR="00586DA9" w:rsidRPr="00586DA9" w:rsidRDefault="00B23F5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Determinar tareas de corrección del SRS.</w:t>
            </w:r>
          </w:p>
          <w:p w:rsidR="00586DA9" w:rsidRPr="00586DA9" w:rsidRDefault="00B23F5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los diferentes esquemas y diagramas para realizar el SDD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B23F5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Correcciones del SRS</w:t>
            </w:r>
          </w:p>
        </w:tc>
        <w:tc>
          <w:tcPr>
            <w:tcW w:w="4253" w:type="dxa"/>
            <w:gridSpan w:val="4"/>
          </w:tcPr>
          <w:p w:rsidR="00586DA9" w:rsidRDefault="00B23F5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 y Alejandra Rocha</w:t>
            </w:r>
          </w:p>
        </w:tc>
        <w:tc>
          <w:tcPr>
            <w:tcW w:w="2752" w:type="dxa"/>
          </w:tcPr>
          <w:p w:rsidR="00586DA9" w:rsidRDefault="00B23F5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B23F5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Diagrama de Componentes y de Despliegue</w:t>
            </w:r>
          </w:p>
        </w:tc>
        <w:tc>
          <w:tcPr>
            <w:tcW w:w="4253" w:type="dxa"/>
            <w:gridSpan w:val="4"/>
          </w:tcPr>
          <w:p w:rsidR="00586DA9" w:rsidRDefault="00B23F5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 y Camilo Oviedo</w:t>
            </w:r>
          </w:p>
        </w:tc>
        <w:tc>
          <w:tcPr>
            <w:tcW w:w="2752" w:type="dxa"/>
          </w:tcPr>
          <w:p w:rsidR="00586DA9" w:rsidRDefault="00B23F5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11 de mayo de 2015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Las clases son solo las que corresponden a Modelos, los controladores por hacer operaciones CRUD repetitivas por cada modelo, no se hace necesario modelarlos en el diagrama de clases.</w:t>
            </w:r>
          </w:p>
          <w:p w:rsidR="00586DA9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Por cada modelo hay una carpeta con sus respectivas vistas, a diferencia de controladores.</w:t>
            </w:r>
          </w:p>
          <w:p w:rsidR="003900B8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El diagrama de navegabilidad para las vistas</w:t>
            </w:r>
          </w:p>
          <w:p w:rsidR="003900B8" w:rsidRDefault="003900B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New no es lo mismo que Create</w:t>
            </w:r>
          </w:p>
          <w:p w:rsidR="003900B8" w:rsidRDefault="00D51FB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Edit no es lo mismo que Update</w:t>
            </w:r>
          </w:p>
          <w:p w:rsidR="00D51FB5" w:rsidRDefault="00D51FB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Delete no es lo mismo que Destroy</w:t>
            </w:r>
          </w:p>
          <w:p w:rsidR="00A11BF1" w:rsidRPr="00586DA9" w:rsidRDefault="00A11BF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Tener cuidado con los esquemas de actividades.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C605A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 por inasistencia.</w:t>
            </w:r>
          </w:p>
          <w:p w:rsidR="00586DA9" w:rsidRPr="00C605A6" w:rsidRDefault="00C605A6" w:rsidP="00C605A6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 por llegada tardía.</w:t>
            </w: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12" w:rsidRDefault="005A3712" w:rsidP="00736AF5">
      <w:pPr>
        <w:spacing w:after="0" w:line="240" w:lineRule="auto"/>
      </w:pPr>
      <w:r>
        <w:separator/>
      </w:r>
    </w:p>
  </w:endnote>
  <w:endnote w:type="continuationSeparator" w:id="0">
    <w:p w:rsidR="005A3712" w:rsidRDefault="005A3712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12" w:rsidRDefault="005A3712" w:rsidP="00736AF5">
      <w:pPr>
        <w:spacing w:after="0" w:line="240" w:lineRule="auto"/>
      </w:pPr>
      <w:r>
        <w:separator/>
      </w:r>
    </w:p>
  </w:footnote>
  <w:footnote w:type="continuationSeparator" w:id="0">
    <w:p w:rsidR="005A3712" w:rsidRDefault="005A3712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FB5" w:rsidRDefault="00D51F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FB5" w:rsidRDefault="00D51F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FB5" w:rsidRDefault="00D51F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B8"/>
    <w:rsid w:val="001B66C4"/>
    <w:rsid w:val="002B6B90"/>
    <w:rsid w:val="003900B8"/>
    <w:rsid w:val="003B6C48"/>
    <w:rsid w:val="00586DA9"/>
    <w:rsid w:val="005A3712"/>
    <w:rsid w:val="00736AF5"/>
    <w:rsid w:val="007A54EF"/>
    <w:rsid w:val="00857380"/>
    <w:rsid w:val="00953214"/>
    <w:rsid w:val="00A11BF1"/>
    <w:rsid w:val="00A1645B"/>
    <w:rsid w:val="00B075EB"/>
    <w:rsid w:val="00B23584"/>
    <w:rsid w:val="00B23F59"/>
    <w:rsid w:val="00C605A6"/>
    <w:rsid w:val="00D51FB5"/>
    <w:rsid w:val="00F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Tercer%20Incremento%20-%20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986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3</cp:revision>
  <dcterms:created xsi:type="dcterms:W3CDTF">2015-05-07T22:14:00Z</dcterms:created>
  <dcterms:modified xsi:type="dcterms:W3CDTF">2015-05-08T17:14:00Z</dcterms:modified>
</cp:coreProperties>
</file>