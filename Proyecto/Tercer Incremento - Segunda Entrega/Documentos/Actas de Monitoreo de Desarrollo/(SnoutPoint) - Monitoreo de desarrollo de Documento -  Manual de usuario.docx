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2FA54B"/>
            <w:noWrap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SnoutPoint Networks</w:t>
            </w: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615"/>
        </w:trPr>
        <w:tc>
          <w:tcPr>
            <w:tcW w:w="6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DE61"/>
            <w:noWrap/>
            <w:vAlign w:val="center"/>
            <w:hideMark/>
          </w:tcPr>
          <w:p w:rsidR="00247803" w:rsidRPr="00247803" w:rsidRDefault="005130CD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Monitoreo</w:t>
            </w:r>
            <w:r w:rsidR="00247803"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 Desarrollo de documentos</w:t>
            </w:r>
          </w:p>
        </w:tc>
      </w:tr>
      <w:tr w:rsidR="00247803" w:rsidRPr="00247803" w:rsidTr="00247803">
        <w:trPr>
          <w:trHeight w:val="66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Fecha 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247803" w:rsidRPr="00247803" w:rsidRDefault="00107FAB" w:rsidP="00301C4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1</w:t>
            </w:r>
            <w:r w:rsidR="00301C4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9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 Abril del 2015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 </w:t>
            </w:r>
            <w:r w:rsidR="00247803"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247803" w:rsidRPr="00247803" w:rsidTr="00247803">
        <w:trPr>
          <w:trHeight w:val="6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Autor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247803" w:rsidRPr="00247803" w:rsidRDefault="00107FAB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David Felipe Suárez Guerrero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247803"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247803" w:rsidRPr="00247803" w:rsidTr="00247803">
        <w:trPr>
          <w:trHeight w:val="66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Documento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247803" w:rsidRPr="00247803" w:rsidRDefault="005130CD" w:rsidP="00107F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Manual de Usuario</w:t>
            </w:r>
            <w:bookmarkStart w:id="0" w:name="_GoBack"/>
            <w:bookmarkEnd w:id="0"/>
          </w:p>
        </w:tc>
      </w:tr>
      <w:tr w:rsidR="00247803" w:rsidRPr="00247803" w:rsidTr="00247803">
        <w:trPr>
          <w:trHeight w:val="66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Sección realizada 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247803" w:rsidRPr="00247803" w:rsidRDefault="005130CD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-</w:t>
            </w:r>
          </w:p>
        </w:tc>
      </w:tr>
      <w:tr w:rsidR="00247803" w:rsidRPr="00247803" w:rsidTr="00247803">
        <w:trPr>
          <w:trHeight w:val="61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5EDA0"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247803" w:rsidRPr="00247803" w:rsidRDefault="00107FAB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Manual para el uso de la primera versión de SnoutPoint</w:t>
            </w:r>
            <w:r w:rsidR="00247803"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247803" w:rsidRPr="00247803" w:rsidTr="00247803">
        <w:trPr>
          <w:trHeight w:val="63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5EDA0"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Versión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9F5CF"/>
            <w:noWrap/>
            <w:vAlign w:val="center"/>
            <w:hideMark/>
          </w:tcPr>
          <w:p w:rsidR="00247803" w:rsidRPr="00247803" w:rsidRDefault="005130CD" w:rsidP="00DF65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-</w:t>
            </w:r>
          </w:p>
        </w:tc>
      </w:tr>
      <w:tr w:rsidR="00247803" w:rsidRPr="00247803" w:rsidTr="00247803">
        <w:trPr>
          <w:trHeight w:val="64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Encargado de revisión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247803" w:rsidRPr="00247803" w:rsidRDefault="00107FAB" w:rsidP="00A75F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Esteban Hern</w:t>
            </w:r>
            <w:r w:rsidR="00A75F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á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ndez</w:t>
            </w:r>
            <w:r w:rsidR="00247803"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247803" w:rsidRPr="00247803" w:rsidTr="00247803">
        <w:trPr>
          <w:trHeight w:val="61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247803" w:rsidRPr="00247803" w:rsidRDefault="00247803" w:rsidP="00107F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¿La entrega est</w:t>
            </w:r>
            <w:r w:rsidR="00107FA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á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completa?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vAlign w:val="bottom"/>
            <w:hideMark/>
          </w:tcPr>
          <w:p w:rsidR="00247803" w:rsidRPr="00247803" w:rsidRDefault="005130CD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Si</w:t>
            </w:r>
          </w:p>
        </w:tc>
      </w:tr>
      <w:tr w:rsidR="00247803" w:rsidRPr="00247803" w:rsidTr="00247803">
        <w:trPr>
          <w:trHeight w:val="66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¿Errores Ortográficos encontrados?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5130C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0</w:t>
            </w:r>
          </w:p>
        </w:tc>
      </w:tr>
      <w:tr w:rsidR="00247803" w:rsidRPr="00247803" w:rsidTr="00247803">
        <w:trPr>
          <w:trHeight w:val="9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¿Errores de Sintaxis y redacción encontrados?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5130C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0</w:t>
            </w:r>
          </w:p>
        </w:tc>
      </w:tr>
      <w:tr w:rsidR="00247803" w:rsidRPr="00247803" w:rsidTr="00247803">
        <w:trPr>
          <w:trHeight w:val="100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Cantidad de referencias Bibliográficas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5130C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1</w:t>
            </w:r>
          </w:p>
        </w:tc>
      </w:tr>
      <w:tr w:rsidR="00247803" w:rsidRPr="00247803" w:rsidTr="00247803">
        <w:trPr>
          <w:trHeight w:val="76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¿Documento aprobado?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5130C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Si, posee la descripción del manual de usuario completa</w:t>
            </w:r>
          </w:p>
        </w:tc>
      </w:tr>
      <w:tr w:rsidR="00247803" w:rsidRPr="00247803" w:rsidTr="0024780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F5CF"/>
            <w:hideMark/>
          </w:tcPr>
          <w:p w:rsidR="00107FAB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Descripción de campos                                                     Fecha: 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Se pondrá la fecha en la que se diligencia la plantilla.                                                                      </w:t>
            </w: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Autor: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Nombre de la persona que realizó el documento.</w:t>
            </w: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                   </w:t>
            </w:r>
          </w:p>
          <w:p w:rsidR="00107FAB" w:rsidRDefault="00247803" w:rsidP="00107F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Documento: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Se deberá poner qu</w:t>
            </w:r>
            <w:r w:rsidR="00107FA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é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documento es. (SPMP, SRS, SDD).                                                                                                                              </w:t>
            </w: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Sección realizada: 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Que parte del documento fue realizada.                       </w:t>
            </w:r>
          </w:p>
          <w:p w:rsidR="00247803" w:rsidRPr="00247803" w:rsidRDefault="00247803" w:rsidP="00107FA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Descripción: 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Una breve descripción del contenido del documento entregado.                                                                                                                     </w:t>
            </w: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Versión: 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En que versión del documento se encuentra.                                    </w:t>
            </w: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 xml:space="preserve">Encargado de revisión: 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Esta es la persona que  se encarga de verificar y aprobar el documento entregado.                                                  </w:t>
            </w: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¿Errores Ortográficos encontrados?</w:t>
            </w:r>
            <w:proofErr w:type="gramStart"/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:  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Diligenciar</w:t>
            </w:r>
            <w:proofErr w:type="gramEnd"/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si se encontraron errores ortográficos.                                                                                      </w:t>
            </w: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¿Errores de Sintaxis y redacción encontrados? : 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Diligenciar si se encontraron este tipo de errores.</w:t>
            </w: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  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                                  </w:t>
            </w: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Cantidad de referencias Bibliográficas: 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Registrar si se utilizaron referencias bibliográficas y cuantas. Dependiendo de las rúbricas de evaluación, se determinar</w:t>
            </w:r>
            <w:r w:rsidR="00107FA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á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n cu</w:t>
            </w:r>
            <w:r w:rsidR="00107FA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á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ntas debe tener.                                             </w:t>
            </w: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Documento aprobado: 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Escribir si el documento ha sido aprobado después de diligenciar todos los campos.                                                                                                                                         </w:t>
            </w: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1605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0C5D4E" w:rsidRPr="00247803" w:rsidRDefault="000C5D4E" w:rsidP="00247803"/>
    <w:sectPr w:rsidR="000C5D4E" w:rsidRPr="00247803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9F4" w:rsidRDefault="002059F4" w:rsidP="00736AF5">
      <w:pPr>
        <w:spacing w:after="0" w:line="240" w:lineRule="auto"/>
      </w:pPr>
      <w:r>
        <w:separator/>
      </w:r>
    </w:p>
  </w:endnote>
  <w:endnote w:type="continuationSeparator" w:id="0">
    <w:p w:rsidR="002059F4" w:rsidRDefault="002059F4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9F4" w:rsidRDefault="002059F4" w:rsidP="00736AF5">
      <w:pPr>
        <w:spacing w:after="0" w:line="240" w:lineRule="auto"/>
      </w:pPr>
      <w:r>
        <w:separator/>
      </w:r>
    </w:p>
  </w:footnote>
  <w:footnote w:type="continuationSeparator" w:id="0">
    <w:p w:rsidR="002059F4" w:rsidRDefault="002059F4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2059F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2059F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2059F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FAB"/>
    <w:rsid w:val="00076E73"/>
    <w:rsid w:val="000C5D4E"/>
    <w:rsid w:val="00107FAB"/>
    <w:rsid w:val="001B66C4"/>
    <w:rsid w:val="002059F4"/>
    <w:rsid w:val="00247803"/>
    <w:rsid w:val="002B6B90"/>
    <w:rsid w:val="00301C44"/>
    <w:rsid w:val="0039200D"/>
    <w:rsid w:val="005130CD"/>
    <w:rsid w:val="00586DA9"/>
    <w:rsid w:val="005E30C6"/>
    <w:rsid w:val="006C78FF"/>
    <w:rsid w:val="00736AF5"/>
    <w:rsid w:val="007A54EF"/>
    <w:rsid w:val="00857380"/>
    <w:rsid w:val="00953214"/>
    <w:rsid w:val="00A1645B"/>
    <w:rsid w:val="00A75FB8"/>
    <w:rsid w:val="00B075EB"/>
    <w:rsid w:val="00B23584"/>
    <w:rsid w:val="00B91AED"/>
    <w:rsid w:val="00BB25D7"/>
    <w:rsid w:val="00DF65E9"/>
    <w:rsid w:val="00F24914"/>
    <w:rsid w:val="00F7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%20FELIPE\Downloads\(SnoutPoint)%20-%20Plantilla%20de%20Control%20de%20desarrollo%20de%20Documen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 - Plantilla de Control de desarrollo de Documentos.dotx</Template>
  <TotalTime>11</TotalTime>
  <Pages>2</Pages>
  <Words>338</Words>
  <Characters>2012</Characters>
  <Application>Microsoft Office Word</Application>
  <DocSecurity>0</DocSecurity>
  <Lines>87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~David Suarez ^^!</dc:creator>
  <cp:lastModifiedBy>tucompu</cp:lastModifiedBy>
  <cp:revision>4</cp:revision>
  <dcterms:created xsi:type="dcterms:W3CDTF">2015-04-20T05:06:00Z</dcterms:created>
  <dcterms:modified xsi:type="dcterms:W3CDTF">2015-04-23T04:04:00Z</dcterms:modified>
</cp:coreProperties>
</file>