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264454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A92B4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19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A92B4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20 de abril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A92B4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12:12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A13E8A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1:59 PM</w:t>
            </w:r>
            <w:bookmarkStart w:id="0" w:name="_GoBack"/>
            <w:bookmarkEnd w:id="0"/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A92B46" w:rsidP="00A92B4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Esteban Hernández 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A92B4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A92B4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130F75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</w:t>
            </w:r>
            <w:r w:rsidR="00A92B46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>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A92B4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-2</w:t>
            </w:r>
          </w:p>
          <w:p w:rsidR="00A92B46" w:rsidRPr="00586DA9" w:rsidRDefault="00A92B4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A92B4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Fabiana </w:t>
            </w:r>
            <w:r w:rsidR="00A13E8A">
              <w:rPr>
                <w:rFonts w:ascii="Tahoma" w:eastAsia="Times New Roman" w:hAnsi="Tahoma" w:cs="Tahoma"/>
                <w:color w:val="000000"/>
                <w:lang w:eastAsia="es-ES"/>
              </w:rPr>
              <w:t>Díaz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48783A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A92B4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 y Ejecución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A92B4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Revisar el alcance de los casos de uso, dado que no se había planteado la existencia de un SuperUsuario de administración de cuentas.</w:t>
            </w:r>
          </w:p>
          <w:p w:rsidR="00586DA9" w:rsidRPr="00586DA9" w:rsidRDefault="00130F7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Reunión de Validación de requerimientos para pasar a especificarlos</w:t>
            </w:r>
          </w:p>
          <w:p w:rsidR="00586DA9" w:rsidRPr="00586DA9" w:rsidRDefault="00130F7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Terminar el contenido del SRS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130F75" w:rsidRPr="00586DA9" w:rsidTr="002B6B90">
        <w:trPr>
          <w:trHeight w:val="360"/>
        </w:trPr>
        <w:tc>
          <w:tcPr>
            <w:tcW w:w="2493" w:type="dxa"/>
            <w:gridSpan w:val="2"/>
          </w:tcPr>
          <w:p w:rsidR="00130F75" w:rsidRDefault="00130F75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Revisión de Plantillas de tareas</w:t>
            </w:r>
          </w:p>
        </w:tc>
        <w:tc>
          <w:tcPr>
            <w:tcW w:w="4253" w:type="dxa"/>
            <w:gridSpan w:val="4"/>
          </w:tcPr>
          <w:p w:rsidR="00130F75" w:rsidRDefault="00130F75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752" w:type="dxa"/>
          </w:tcPr>
          <w:p w:rsidR="00130F75" w:rsidRDefault="00130F75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21 de Abril</w:t>
            </w:r>
          </w:p>
        </w:tc>
      </w:tr>
      <w:tr w:rsidR="00130F75" w:rsidRPr="00586DA9" w:rsidTr="002B6B90">
        <w:trPr>
          <w:trHeight w:val="360"/>
        </w:trPr>
        <w:tc>
          <w:tcPr>
            <w:tcW w:w="2493" w:type="dxa"/>
            <w:gridSpan w:val="2"/>
          </w:tcPr>
          <w:p w:rsidR="00130F75" w:rsidRDefault="00130F75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Numerales 2.1</w:t>
            </w:r>
          </w:p>
        </w:tc>
        <w:tc>
          <w:tcPr>
            <w:tcW w:w="4253" w:type="dxa"/>
            <w:gridSpan w:val="4"/>
          </w:tcPr>
          <w:p w:rsidR="00130F75" w:rsidRDefault="00130F75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52" w:type="dxa"/>
          </w:tcPr>
          <w:p w:rsidR="00130F75" w:rsidRDefault="00130F75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21 de Abril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130F75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Numerales 2.2 – 2.4</w:t>
            </w:r>
          </w:p>
        </w:tc>
        <w:tc>
          <w:tcPr>
            <w:tcW w:w="4253" w:type="dxa"/>
            <w:gridSpan w:val="4"/>
          </w:tcPr>
          <w:p w:rsidR="00586DA9" w:rsidRDefault="00130F75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52" w:type="dxa"/>
          </w:tcPr>
          <w:p w:rsidR="00586DA9" w:rsidRDefault="00130F75" w:rsidP="00130F75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21 de Abril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130F75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Numerales 2.5 – 2.7</w:t>
            </w:r>
          </w:p>
        </w:tc>
        <w:tc>
          <w:tcPr>
            <w:tcW w:w="4253" w:type="dxa"/>
            <w:gridSpan w:val="4"/>
          </w:tcPr>
          <w:p w:rsidR="00586DA9" w:rsidRDefault="00130F75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52" w:type="dxa"/>
          </w:tcPr>
          <w:p w:rsidR="00586DA9" w:rsidRDefault="00130F75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21 de Abril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454" w:rsidRDefault="00264454" w:rsidP="00736AF5">
      <w:pPr>
        <w:spacing w:after="0" w:line="240" w:lineRule="auto"/>
      </w:pPr>
      <w:r>
        <w:separator/>
      </w:r>
    </w:p>
  </w:endnote>
  <w:endnote w:type="continuationSeparator" w:id="0">
    <w:p w:rsidR="00264454" w:rsidRDefault="00264454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454" w:rsidRDefault="00264454" w:rsidP="00736AF5">
      <w:pPr>
        <w:spacing w:after="0" w:line="240" w:lineRule="auto"/>
      </w:pPr>
      <w:r>
        <w:separator/>
      </w:r>
    </w:p>
  </w:footnote>
  <w:footnote w:type="continuationSeparator" w:id="0">
    <w:p w:rsidR="00264454" w:rsidRDefault="00264454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6445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6445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6445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46"/>
    <w:rsid w:val="00130F75"/>
    <w:rsid w:val="001B66C4"/>
    <w:rsid w:val="00264454"/>
    <w:rsid w:val="002B6B90"/>
    <w:rsid w:val="0048783A"/>
    <w:rsid w:val="00586DA9"/>
    <w:rsid w:val="00736AF5"/>
    <w:rsid w:val="007A54EF"/>
    <w:rsid w:val="00857380"/>
    <w:rsid w:val="00953214"/>
    <w:rsid w:val="00A13E8A"/>
    <w:rsid w:val="00A1645B"/>
    <w:rsid w:val="00A92B46"/>
    <w:rsid w:val="00B075EB"/>
    <w:rsid w:val="00B2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Segunda%20Entrega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24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2015-04-20T17:12:00Z</dcterms:created>
  <dcterms:modified xsi:type="dcterms:W3CDTF">2015-04-20T18:59:00Z</dcterms:modified>
</cp:coreProperties>
</file>