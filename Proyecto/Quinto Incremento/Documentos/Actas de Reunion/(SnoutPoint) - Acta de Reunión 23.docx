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B62E27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1170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23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1170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Mayo 22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1170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11:15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1170C6" w:rsidP="001170C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1170C6" w:rsidP="001170C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1170C6" w:rsidP="001170C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1170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1170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Piso -2 Sala 2</w:t>
            </w:r>
          </w:p>
          <w:p w:rsidR="001170C6" w:rsidRPr="00586DA9" w:rsidRDefault="001170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1170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1170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1B2C7B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Ejecución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1B2C7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Diseño específico del SDD</w:t>
            </w:r>
          </w:p>
          <w:p w:rsidR="00586DA9" w:rsidRPr="00586DA9" w:rsidRDefault="001B2C7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Actualización del SDD con los cambios y avances realizados para iniciar el quinto incremento.</w:t>
            </w:r>
          </w:p>
          <w:p w:rsidR="00586DA9" w:rsidRDefault="007C4F9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Esquema de Pruebas para SnoutPoint</w:t>
            </w:r>
          </w:p>
          <w:p w:rsidR="007C4F9E" w:rsidRPr="00586DA9" w:rsidRDefault="007C4F9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Adelantos y rediseño de tablas. 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B0769A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Adelantar esquema de pruebas de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Snout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 Point</w:t>
            </w:r>
          </w:p>
        </w:tc>
        <w:tc>
          <w:tcPr>
            <w:tcW w:w="4253" w:type="dxa"/>
            <w:gridSpan w:val="4"/>
          </w:tcPr>
          <w:p w:rsidR="00586DA9" w:rsidRDefault="00B0769A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Oviedo, Fabiana Díaz y Alejandra Rocha</w:t>
            </w:r>
          </w:p>
        </w:tc>
        <w:tc>
          <w:tcPr>
            <w:tcW w:w="2752" w:type="dxa"/>
          </w:tcPr>
          <w:p w:rsidR="00586DA9" w:rsidRDefault="00B0769A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Miercoles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 27 de Mayo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27" w:rsidRDefault="00B62E27" w:rsidP="00736AF5">
      <w:pPr>
        <w:spacing w:after="0" w:line="240" w:lineRule="auto"/>
      </w:pPr>
      <w:r>
        <w:separator/>
      </w:r>
    </w:p>
  </w:endnote>
  <w:endnote w:type="continuationSeparator" w:id="0">
    <w:p w:rsidR="00B62E27" w:rsidRDefault="00B62E27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27" w:rsidRDefault="00B62E27" w:rsidP="00736AF5">
      <w:pPr>
        <w:spacing w:after="0" w:line="240" w:lineRule="auto"/>
      </w:pPr>
      <w:r>
        <w:separator/>
      </w:r>
    </w:p>
  </w:footnote>
  <w:footnote w:type="continuationSeparator" w:id="0">
    <w:p w:rsidR="00B62E27" w:rsidRDefault="00B62E27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62E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62E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B62E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C6"/>
    <w:rsid w:val="001170C6"/>
    <w:rsid w:val="001B2C7B"/>
    <w:rsid w:val="001B66C4"/>
    <w:rsid w:val="002B6B90"/>
    <w:rsid w:val="00586DA9"/>
    <w:rsid w:val="00736AF5"/>
    <w:rsid w:val="007A54EF"/>
    <w:rsid w:val="007C4F9E"/>
    <w:rsid w:val="00857380"/>
    <w:rsid w:val="00953214"/>
    <w:rsid w:val="00A1645B"/>
    <w:rsid w:val="00B075EB"/>
    <w:rsid w:val="00B0769A"/>
    <w:rsid w:val="00B23584"/>
    <w:rsid w:val="00B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Quinto%20Incremento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79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1</cp:revision>
  <dcterms:created xsi:type="dcterms:W3CDTF">2015-05-22T16:25:00Z</dcterms:created>
  <dcterms:modified xsi:type="dcterms:W3CDTF">2015-05-22T21:57:00Z</dcterms:modified>
</cp:coreProperties>
</file>