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600"/>
        </w:trPr>
        <w:tc>
          <w:tcPr>
            <w:tcW w:w="6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3DE61"/>
            <w:noWrap/>
            <w:vAlign w:val="center"/>
            <w:hideMark/>
          </w:tcPr>
          <w:p w:rsidR="00076E73" w:rsidRPr="00076E73" w:rsidRDefault="00076E73" w:rsidP="00A5706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Plantilla de </w:t>
            </w:r>
            <w:r w:rsidR="00A5706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Monitoreo</w:t>
            </w:r>
            <w:bookmarkStart w:id="0" w:name="_GoBack"/>
            <w:bookmarkEnd w:id="0"/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tiempo en realizar tareas</w:t>
            </w:r>
          </w:p>
        </w:tc>
      </w:tr>
      <w:tr w:rsidR="00076E73" w:rsidRPr="00076E73" w:rsidTr="00591454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center"/>
            <w:hideMark/>
          </w:tcPr>
          <w:p w:rsidR="00076E73" w:rsidRPr="00591454" w:rsidRDefault="00591454" w:rsidP="0059145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19-04-2015</w:t>
            </w:r>
          </w:p>
        </w:tc>
      </w:tr>
      <w:tr w:rsidR="00076E73" w:rsidRPr="00076E73" w:rsidTr="00591454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center"/>
            <w:hideMark/>
          </w:tcPr>
          <w:p w:rsidR="00076E73" w:rsidRPr="00591454" w:rsidRDefault="00591454" w:rsidP="0059145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Cristian Camilo Benavides Franco</w:t>
            </w:r>
          </w:p>
        </w:tc>
      </w:tr>
      <w:tr w:rsidR="00076E73" w:rsidRPr="00076E73" w:rsidTr="00591454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Tarea asignada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center"/>
            <w:hideMark/>
          </w:tcPr>
          <w:p w:rsidR="00076E73" w:rsidRPr="00591454" w:rsidRDefault="00591454" w:rsidP="0059145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Desarrollo de Prototipo</w:t>
            </w:r>
          </w:p>
        </w:tc>
      </w:tr>
      <w:tr w:rsidR="00076E73" w:rsidRPr="00076E73" w:rsidTr="00591454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Fecha estimada de entrega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center"/>
            <w:hideMark/>
          </w:tcPr>
          <w:p w:rsidR="00076E73" w:rsidRPr="00591454" w:rsidRDefault="00591454" w:rsidP="0059145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6-04-2015</w:t>
            </w:r>
          </w:p>
        </w:tc>
      </w:tr>
      <w:tr w:rsidR="00076E73" w:rsidRPr="00076E73" w:rsidTr="00591454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de entrega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center"/>
            <w:hideMark/>
          </w:tcPr>
          <w:p w:rsidR="00076E73" w:rsidRPr="00591454" w:rsidRDefault="00591454" w:rsidP="0059145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6-04-2015</w:t>
            </w:r>
          </w:p>
        </w:tc>
      </w:tr>
      <w:tr w:rsidR="00076E73" w:rsidRPr="00076E73" w:rsidTr="00591454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¿Ha sido entregada a tiempo?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vAlign w:val="center"/>
            <w:hideMark/>
          </w:tcPr>
          <w:p w:rsidR="00076E73" w:rsidRPr="00591454" w:rsidRDefault="00591454" w:rsidP="0059145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Entregada en Fecha Estimada</w:t>
            </w:r>
          </w:p>
        </w:tc>
      </w:tr>
      <w:tr w:rsidR="00076E73" w:rsidRPr="00076E73" w:rsidTr="00591454">
        <w:trPr>
          <w:trHeight w:val="100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En caso de no ser entregado a tiempo, escriba la razón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center"/>
            <w:hideMark/>
          </w:tcPr>
          <w:p w:rsidR="00076E73" w:rsidRPr="00591454" w:rsidRDefault="00591454" w:rsidP="0059145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NULL</w:t>
            </w:r>
          </w:p>
        </w:tc>
      </w:tr>
      <w:tr w:rsidR="00076E73" w:rsidRPr="00076E73" w:rsidTr="00076E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Descripción de campos                                                                   Fecha: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la fecha en la que se diligencia la plantilla.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diligencia la plantilla.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Tarea asignada: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tarea que fue asignada al autor.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 estimada de entrega: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Fecha para la cual está planeada la entrega de la tarea.                                               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 de entrega: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Fecha exacta en la que fue entregada la tarea.                                                                                                   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¿Ha sido entregada a tiempo?: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si esta tarea fue entregada en la fecha estimada, antes de la fecha estimada o después.                                                                                           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Razón: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cual fue la razón por la cual la tarea fue entregada después de la fecha estimada.</w:t>
            </w: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076E73" w:rsidRDefault="000C5D4E" w:rsidP="00076E73"/>
    <w:sectPr w:rsidR="000C5D4E" w:rsidRPr="00076E73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18C" w:rsidRDefault="00BC618C" w:rsidP="00736AF5">
      <w:pPr>
        <w:spacing w:after="0" w:line="240" w:lineRule="auto"/>
      </w:pPr>
      <w:r>
        <w:separator/>
      </w:r>
    </w:p>
  </w:endnote>
  <w:endnote w:type="continuationSeparator" w:id="0">
    <w:p w:rsidR="00BC618C" w:rsidRDefault="00BC618C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18C" w:rsidRDefault="00BC618C" w:rsidP="00736AF5">
      <w:pPr>
        <w:spacing w:after="0" w:line="240" w:lineRule="auto"/>
      </w:pPr>
      <w:r>
        <w:separator/>
      </w:r>
    </w:p>
  </w:footnote>
  <w:footnote w:type="continuationSeparator" w:id="0">
    <w:p w:rsidR="00BC618C" w:rsidRDefault="00BC618C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BC618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BC618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BC618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54"/>
    <w:rsid w:val="00076E73"/>
    <w:rsid w:val="000C5D4E"/>
    <w:rsid w:val="001B66C4"/>
    <w:rsid w:val="002B6B90"/>
    <w:rsid w:val="00586DA9"/>
    <w:rsid w:val="00591454"/>
    <w:rsid w:val="00736AF5"/>
    <w:rsid w:val="007A54EF"/>
    <w:rsid w:val="00857380"/>
    <w:rsid w:val="00953214"/>
    <w:rsid w:val="00A1645B"/>
    <w:rsid w:val="00A57061"/>
    <w:rsid w:val="00B075EB"/>
    <w:rsid w:val="00B23584"/>
    <w:rsid w:val="00BC618C"/>
    <w:rsid w:val="00BD60BF"/>
    <w:rsid w:val="00C35859"/>
    <w:rsid w:val="00D9053A"/>
    <w:rsid w:val="00F2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ta.PettaPC\Downloads\(SnoutPoint)%20-%20Plantilla%20de%20control%20de%20tiempo%20para%20realizar%20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tiempo para realizar Tareas.dotx</Template>
  <TotalTime>1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Petta</dc:creator>
  <cp:lastModifiedBy>tucompu</cp:lastModifiedBy>
  <cp:revision>3</cp:revision>
  <dcterms:created xsi:type="dcterms:W3CDTF">2015-04-19T20:04:00Z</dcterms:created>
  <dcterms:modified xsi:type="dcterms:W3CDTF">2015-04-19T20:17:00Z</dcterms:modified>
</cp:coreProperties>
</file>