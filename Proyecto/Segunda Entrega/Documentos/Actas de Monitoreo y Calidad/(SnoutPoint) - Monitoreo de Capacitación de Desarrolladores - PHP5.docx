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6D29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6D293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bookmarkStart w:id="0" w:name="_GoBack"/>
            <w:bookmarkEnd w:id="0"/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tiempo en realizar tareas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Cristian Camilo Benavides Franco</w:t>
            </w:r>
          </w:p>
        </w:tc>
      </w:tr>
      <w:tr w:rsidR="00076E73" w:rsidRPr="00076E73" w:rsidTr="00591454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Desarrollo de Prototipo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6-04-2015</w:t>
            </w:r>
          </w:p>
        </w:tc>
      </w:tr>
      <w:tr w:rsidR="00076E73" w:rsidRPr="00076E73" w:rsidTr="00591454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Entregada en Fecha Estimada</w:t>
            </w:r>
          </w:p>
        </w:tc>
      </w:tr>
      <w:tr w:rsidR="00076E73" w:rsidRPr="00076E73" w:rsidTr="00591454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center"/>
            <w:hideMark/>
          </w:tcPr>
          <w:p w:rsidR="00076E73" w:rsidRPr="00591454" w:rsidRDefault="00591454" w:rsidP="005914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NULL</w:t>
            </w:r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2E7" w:rsidRDefault="007A12E7" w:rsidP="00736AF5">
      <w:pPr>
        <w:spacing w:after="0" w:line="240" w:lineRule="auto"/>
      </w:pPr>
      <w:r>
        <w:separator/>
      </w:r>
    </w:p>
  </w:endnote>
  <w:endnote w:type="continuationSeparator" w:id="0">
    <w:p w:rsidR="007A12E7" w:rsidRDefault="007A12E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2E7" w:rsidRDefault="007A12E7" w:rsidP="00736AF5">
      <w:pPr>
        <w:spacing w:after="0" w:line="240" w:lineRule="auto"/>
      </w:pPr>
      <w:r>
        <w:separator/>
      </w:r>
    </w:p>
  </w:footnote>
  <w:footnote w:type="continuationSeparator" w:id="0">
    <w:p w:rsidR="007A12E7" w:rsidRDefault="007A12E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12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12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A12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54"/>
    <w:rsid w:val="00076E73"/>
    <w:rsid w:val="000C5D4E"/>
    <w:rsid w:val="0017652E"/>
    <w:rsid w:val="001B66C4"/>
    <w:rsid w:val="002B6B90"/>
    <w:rsid w:val="00586DA9"/>
    <w:rsid w:val="00591454"/>
    <w:rsid w:val="006D293D"/>
    <w:rsid w:val="00736AF5"/>
    <w:rsid w:val="007A12E7"/>
    <w:rsid w:val="007A54EF"/>
    <w:rsid w:val="00851130"/>
    <w:rsid w:val="00857380"/>
    <w:rsid w:val="00953214"/>
    <w:rsid w:val="00A1645B"/>
    <w:rsid w:val="00B075EB"/>
    <w:rsid w:val="00B23584"/>
    <w:rsid w:val="00BD60BF"/>
    <w:rsid w:val="00D9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3</cp:revision>
  <dcterms:created xsi:type="dcterms:W3CDTF">2015-04-19T19:59:00Z</dcterms:created>
  <dcterms:modified xsi:type="dcterms:W3CDTF">2015-04-19T20:16:00Z</dcterms:modified>
</cp:coreProperties>
</file>