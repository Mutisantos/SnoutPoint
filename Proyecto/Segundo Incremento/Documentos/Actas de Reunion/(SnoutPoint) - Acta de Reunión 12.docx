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7A71EB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2151"/>
        <w:gridCol w:w="138"/>
        <w:gridCol w:w="2530"/>
        <w:gridCol w:w="253"/>
        <w:gridCol w:w="764"/>
        <w:gridCol w:w="2019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8B38C7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13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8B38C7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27 de Marzo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8B38C7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11:15 AM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8B38C7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8B38C7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8B38C7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8B38C7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8B38C7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0</w:t>
            </w:r>
          </w:p>
          <w:p w:rsidR="008B38C7" w:rsidRPr="00586DA9" w:rsidRDefault="008B38C7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8B38C7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8B38C7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8B38C7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8B38C7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 del SPMP, correcciones y priorización de elementos a corregir</w:t>
            </w:r>
          </w:p>
          <w:p w:rsidR="00586DA9" w:rsidRPr="008B38C7" w:rsidRDefault="008B38C7" w:rsidP="008B38C7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Análisis de Riesgos 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AD3146">
        <w:trPr>
          <w:trHeight w:val="360"/>
        </w:trPr>
        <w:tc>
          <w:tcPr>
            <w:tcW w:w="3794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3685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019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AD3146">
        <w:trPr>
          <w:trHeight w:val="360"/>
        </w:trPr>
        <w:tc>
          <w:tcPr>
            <w:tcW w:w="3794" w:type="dxa"/>
            <w:gridSpan w:val="2"/>
          </w:tcPr>
          <w:p w:rsidR="00586DA9" w:rsidRDefault="00CD19B5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Arreglar Monitoreo y Control</w:t>
            </w:r>
          </w:p>
        </w:tc>
        <w:tc>
          <w:tcPr>
            <w:tcW w:w="3685" w:type="dxa"/>
            <w:gridSpan w:val="4"/>
          </w:tcPr>
          <w:p w:rsidR="00586DA9" w:rsidRDefault="00CD19B5" w:rsidP="00CD19B5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2019" w:type="dxa"/>
          </w:tcPr>
          <w:p w:rsidR="00586DA9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6 de Abril</w:t>
            </w:r>
          </w:p>
        </w:tc>
      </w:tr>
      <w:tr w:rsidR="00586DA9" w:rsidRPr="00586DA9" w:rsidTr="00AD3146">
        <w:trPr>
          <w:trHeight w:val="360"/>
        </w:trPr>
        <w:tc>
          <w:tcPr>
            <w:tcW w:w="3794" w:type="dxa"/>
            <w:gridSpan w:val="2"/>
          </w:tcPr>
          <w:p w:rsidR="00586DA9" w:rsidRDefault="00CD19B5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Organización del Gantt y Recandelarización</w:t>
            </w:r>
          </w:p>
        </w:tc>
        <w:tc>
          <w:tcPr>
            <w:tcW w:w="3685" w:type="dxa"/>
            <w:gridSpan w:val="4"/>
          </w:tcPr>
          <w:p w:rsidR="00586DA9" w:rsidRDefault="00CD19B5" w:rsidP="00CD19B5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2019" w:type="dxa"/>
          </w:tcPr>
          <w:p w:rsidR="00586DA9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6 de Abril</w:t>
            </w:r>
          </w:p>
        </w:tc>
      </w:tr>
      <w:tr w:rsidR="00CD19B5" w:rsidRPr="00586DA9" w:rsidTr="00AD3146">
        <w:trPr>
          <w:trHeight w:val="360"/>
        </w:trPr>
        <w:tc>
          <w:tcPr>
            <w:tcW w:w="3794" w:type="dxa"/>
            <w:gridSpan w:val="2"/>
          </w:tcPr>
          <w:p w:rsidR="00CD19B5" w:rsidRDefault="00CD19B5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Arreglar Interfaces Externas</w:t>
            </w:r>
          </w:p>
        </w:tc>
        <w:tc>
          <w:tcPr>
            <w:tcW w:w="3685" w:type="dxa"/>
            <w:gridSpan w:val="4"/>
          </w:tcPr>
          <w:p w:rsidR="00CD19B5" w:rsidRDefault="00CD19B5" w:rsidP="00CD19B5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019" w:type="dxa"/>
          </w:tcPr>
          <w:p w:rsidR="00CD19B5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6 de Abril</w:t>
            </w:r>
          </w:p>
        </w:tc>
      </w:tr>
      <w:tr w:rsidR="00CD19B5" w:rsidRPr="00586DA9" w:rsidTr="00AD3146">
        <w:trPr>
          <w:trHeight w:val="360"/>
        </w:trPr>
        <w:tc>
          <w:tcPr>
            <w:tcW w:w="3794" w:type="dxa"/>
            <w:gridSpan w:val="2"/>
          </w:tcPr>
          <w:p w:rsidR="00CD19B5" w:rsidRDefault="00CD19B5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Arreglar Infraestructura</w:t>
            </w:r>
          </w:p>
        </w:tc>
        <w:tc>
          <w:tcPr>
            <w:tcW w:w="3685" w:type="dxa"/>
            <w:gridSpan w:val="4"/>
          </w:tcPr>
          <w:p w:rsidR="00CD19B5" w:rsidRDefault="00CD19B5" w:rsidP="00CD19B5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019" w:type="dxa"/>
          </w:tcPr>
          <w:p w:rsidR="00CD19B5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6 de Abril</w:t>
            </w:r>
          </w:p>
        </w:tc>
      </w:tr>
      <w:tr w:rsidR="00CD19B5" w:rsidRPr="00586DA9" w:rsidTr="00AD3146">
        <w:trPr>
          <w:trHeight w:val="360"/>
        </w:trPr>
        <w:tc>
          <w:tcPr>
            <w:tcW w:w="3794" w:type="dxa"/>
            <w:gridSpan w:val="2"/>
          </w:tcPr>
          <w:p w:rsidR="00CD19B5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Arreglar Cierre de Proyecto</w:t>
            </w:r>
          </w:p>
        </w:tc>
        <w:tc>
          <w:tcPr>
            <w:tcW w:w="3685" w:type="dxa"/>
            <w:gridSpan w:val="4"/>
          </w:tcPr>
          <w:p w:rsidR="00CD19B5" w:rsidRDefault="00AD3146" w:rsidP="00CD19B5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019" w:type="dxa"/>
          </w:tcPr>
          <w:p w:rsidR="00CD19B5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6 de Abril</w:t>
            </w:r>
          </w:p>
        </w:tc>
      </w:tr>
      <w:tr w:rsidR="00CD19B5" w:rsidRPr="00586DA9" w:rsidTr="00AD3146">
        <w:trPr>
          <w:trHeight w:val="360"/>
        </w:trPr>
        <w:tc>
          <w:tcPr>
            <w:tcW w:w="3794" w:type="dxa"/>
            <w:gridSpan w:val="2"/>
          </w:tcPr>
          <w:p w:rsidR="00CD19B5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Arreglar Entrega de Proyecto</w:t>
            </w:r>
          </w:p>
        </w:tc>
        <w:tc>
          <w:tcPr>
            <w:tcW w:w="3685" w:type="dxa"/>
            <w:gridSpan w:val="4"/>
          </w:tcPr>
          <w:p w:rsidR="00CD19B5" w:rsidRDefault="00AD3146" w:rsidP="00CD19B5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019" w:type="dxa"/>
          </w:tcPr>
          <w:p w:rsidR="00CD19B5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6 de Abril</w:t>
            </w:r>
          </w:p>
        </w:tc>
      </w:tr>
      <w:tr w:rsidR="00AD3146" w:rsidRPr="00586DA9" w:rsidTr="00AD3146">
        <w:trPr>
          <w:trHeight w:val="360"/>
        </w:trPr>
        <w:tc>
          <w:tcPr>
            <w:tcW w:w="3794" w:type="dxa"/>
            <w:gridSpan w:val="2"/>
          </w:tcPr>
          <w:p w:rsidR="00AD3146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Revisar Notación del plan de riesgos</w:t>
            </w:r>
          </w:p>
        </w:tc>
        <w:tc>
          <w:tcPr>
            <w:tcW w:w="3685" w:type="dxa"/>
            <w:gridSpan w:val="4"/>
          </w:tcPr>
          <w:p w:rsidR="00AD3146" w:rsidRDefault="00AD3146" w:rsidP="00CD19B5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019" w:type="dxa"/>
          </w:tcPr>
          <w:p w:rsidR="00AD3146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6 de Abril</w:t>
            </w:r>
          </w:p>
        </w:tc>
      </w:tr>
      <w:tr w:rsidR="00AD3146" w:rsidRPr="00586DA9" w:rsidTr="00AD3146">
        <w:trPr>
          <w:trHeight w:val="360"/>
        </w:trPr>
        <w:tc>
          <w:tcPr>
            <w:tcW w:w="3794" w:type="dxa"/>
            <w:gridSpan w:val="2"/>
          </w:tcPr>
          <w:p w:rsidR="00AD3146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Corregir Plan de Control de Calidad</w:t>
            </w:r>
          </w:p>
        </w:tc>
        <w:tc>
          <w:tcPr>
            <w:tcW w:w="3685" w:type="dxa"/>
            <w:gridSpan w:val="4"/>
          </w:tcPr>
          <w:p w:rsidR="00AD3146" w:rsidRDefault="00AD3146" w:rsidP="00AD314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019" w:type="dxa"/>
          </w:tcPr>
          <w:p w:rsidR="00AD3146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6 de Abril</w:t>
            </w:r>
          </w:p>
        </w:tc>
      </w:tr>
      <w:tr w:rsidR="00AD3146" w:rsidRPr="00586DA9" w:rsidTr="00AD3146">
        <w:trPr>
          <w:trHeight w:val="360"/>
        </w:trPr>
        <w:tc>
          <w:tcPr>
            <w:tcW w:w="3794" w:type="dxa"/>
            <w:gridSpan w:val="2"/>
          </w:tcPr>
          <w:p w:rsidR="00AD3146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Repaso de UML para notación de Casos de Uso y Modelo de Dominio</w:t>
            </w:r>
          </w:p>
        </w:tc>
        <w:tc>
          <w:tcPr>
            <w:tcW w:w="3685" w:type="dxa"/>
            <w:gridSpan w:val="4"/>
          </w:tcPr>
          <w:p w:rsidR="00AD3146" w:rsidRDefault="00AD3146" w:rsidP="00AD314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Díaz, Esteban Hernández</w:t>
            </w:r>
          </w:p>
        </w:tc>
        <w:tc>
          <w:tcPr>
            <w:tcW w:w="2019" w:type="dxa"/>
          </w:tcPr>
          <w:p w:rsidR="00AD3146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6 de Abril</w:t>
            </w:r>
          </w:p>
        </w:tc>
      </w:tr>
      <w:tr w:rsidR="00AD3146" w:rsidRPr="00586DA9" w:rsidTr="00AD3146">
        <w:trPr>
          <w:trHeight w:val="360"/>
        </w:trPr>
        <w:tc>
          <w:tcPr>
            <w:tcW w:w="3794" w:type="dxa"/>
            <w:gridSpan w:val="2"/>
          </w:tcPr>
          <w:p w:rsidR="00AD3146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Definir proceso de Ingeniería de Requerimientos</w:t>
            </w:r>
          </w:p>
        </w:tc>
        <w:tc>
          <w:tcPr>
            <w:tcW w:w="3685" w:type="dxa"/>
            <w:gridSpan w:val="4"/>
          </w:tcPr>
          <w:p w:rsidR="00AD3146" w:rsidRDefault="00AD3146" w:rsidP="00E2352B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Díaz, Esteban Hernández</w:t>
            </w:r>
          </w:p>
        </w:tc>
        <w:tc>
          <w:tcPr>
            <w:tcW w:w="2019" w:type="dxa"/>
          </w:tcPr>
          <w:p w:rsidR="00AD3146" w:rsidRDefault="00AD3146" w:rsidP="00E2352B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6 de Abril</w:t>
            </w:r>
          </w:p>
        </w:tc>
      </w:tr>
      <w:tr w:rsidR="00AD3146" w:rsidRPr="00586DA9" w:rsidTr="00AD3146">
        <w:trPr>
          <w:trHeight w:val="360"/>
        </w:trPr>
        <w:tc>
          <w:tcPr>
            <w:tcW w:w="3794" w:type="dxa"/>
            <w:gridSpan w:val="2"/>
          </w:tcPr>
          <w:p w:rsidR="00AD3146" w:rsidRDefault="00AD3146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Definir métodos de verificación y validación de requerimientos</w:t>
            </w:r>
          </w:p>
        </w:tc>
        <w:tc>
          <w:tcPr>
            <w:tcW w:w="3685" w:type="dxa"/>
            <w:gridSpan w:val="4"/>
          </w:tcPr>
          <w:p w:rsidR="00AD3146" w:rsidRDefault="00AD3146" w:rsidP="00AD314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Oviedo, Alejandra Rocha</w:t>
            </w:r>
          </w:p>
        </w:tc>
        <w:tc>
          <w:tcPr>
            <w:tcW w:w="2019" w:type="dxa"/>
          </w:tcPr>
          <w:p w:rsidR="00AD3146" w:rsidRDefault="00AD3146" w:rsidP="00E2352B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6 de Abril</w:t>
            </w:r>
          </w:p>
        </w:tc>
      </w:tr>
      <w:tr w:rsidR="00AD3146" w:rsidRPr="00586DA9" w:rsidTr="00AD3146">
        <w:trPr>
          <w:trHeight w:val="360"/>
        </w:trPr>
        <w:tc>
          <w:tcPr>
            <w:tcW w:w="3794" w:type="dxa"/>
            <w:gridSpan w:val="2"/>
          </w:tcPr>
          <w:p w:rsidR="00AD3146" w:rsidRDefault="008D354C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Lluvia de ideas de Requerimientos </w:t>
            </w:r>
          </w:p>
        </w:tc>
        <w:tc>
          <w:tcPr>
            <w:tcW w:w="3685" w:type="dxa"/>
            <w:gridSpan w:val="4"/>
          </w:tcPr>
          <w:p w:rsidR="00AD3146" w:rsidRDefault="008D354C" w:rsidP="00AD314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SnoutPoint Networks</w:t>
            </w:r>
          </w:p>
        </w:tc>
        <w:tc>
          <w:tcPr>
            <w:tcW w:w="2019" w:type="dxa"/>
          </w:tcPr>
          <w:p w:rsidR="00AD3146" w:rsidRDefault="008D354C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6 de Abril</w:t>
            </w:r>
          </w:p>
        </w:tc>
      </w:tr>
      <w:tr w:rsidR="008D354C" w:rsidRPr="00586DA9" w:rsidTr="00AD3146">
        <w:trPr>
          <w:trHeight w:val="360"/>
        </w:trPr>
        <w:tc>
          <w:tcPr>
            <w:tcW w:w="3794" w:type="dxa"/>
            <w:gridSpan w:val="2"/>
          </w:tcPr>
          <w:p w:rsidR="008D354C" w:rsidRDefault="008D354C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  <w:p w:rsidR="0007117E" w:rsidRDefault="0007117E" w:rsidP="0007117E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Terminar análisis de Riesgos</w:t>
            </w:r>
          </w:p>
          <w:p w:rsidR="0007117E" w:rsidRDefault="0007117E" w:rsidP="0007117E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3685" w:type="dxa"/>
            <w:gridSpan w:val="4"/>
          </w:tcPr>
          <w:p w:rsidR="008D354C" w:rsidRDefault="0007117E" w:rsidP="00AD314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Díaz, Esteban Hernández</w:t>
            </w: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, </w:t>
            </w: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019" w:type="dxa"/>
          </w:tcPr>
          <w:p w:rsidR="008D354C" w:rsidRDefault="0007117E" w:rsidP="00CD19B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6 de Abril</w:t>
            </w:r>
          </w:p>
        </w:tc>
      </w:tr>
      <w:tr w:rsidR="00AD3146" w:rsidRPr="00586DA9" w:rsidTr="002B6B90">
        <w:trPr>
          <w:trHeight w:val="360"/>
        </w:trPr>
        <w:tc>
          <w:tcPr>
            <w:tcW w:w="9498" w:type="dxa"/>
            <w:gridSpan w:val="7"/>
          </w:tcPr>
          <w:p w:rsidR="00AD3146" w:rsidRDefault="00AD3146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lastRenderedPageBreak/>
              <w:t>Conclusiones</w:t>
            </w:r>
          </w:p>
        </w:tc>
      </w:tr>
      <w:tr w:rsidR="00AD3146" w:rsidRPr="00586DA9" w:rsidTr="002B6B90">
        <w:trPr>
          <w:trHeight w:val="360"/>
        </w:trPr>
        <w:tc>
          <w:tcPr>
            <w:tcW w:w="9498" w:type="dxa"/>
            <w:gridSpan w:val="7"/>
          </w:tcPr>
          <w:p w:rsidR="00AD3146" w:rsidRDefault="00257808" w:rsidP="00257808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Hay que corregir aspectos del SPMP que son muy relevantes</w:t>
            </w:r>
          </w:p>
          <w:p w:rsidR="00257808" w:rsidRDefault="00257808" w:rsidP="00257808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Hay que comenzar por los numerales finales del SRS para desarrollar los requerimientos</w:t>
            </w:r>
          </w:p>
          <w:p w:rsidR="00257808" w:rsidRPr="00257808" w:rsidRDefault="00257808" w:rsidP="00257808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plantea una lluvia de ideas de requerimientos durante semana santa.</w:t>
            </w:r>
            <w:bookmarkStart w:id="0" w:name="_GoBack"/>
            <w:bookmarkEnd w:id="0"/>
          </w:p>
        </w:tc>
      </w:tr>
      <w:tr w:rsidR="00AD3146" w:rsidRPr="00586DA9" w:rsidTr="002B6B90">
        <w:trPr>
          <w:trHeight w:val="360"/>
        </w:trPr>
        <w:tc>
          <w:tcPr>
            <w:tcW w:w="9498" w:type="dxa"/>
            <w:gridSpan w:val="7"/>
          </w:tcPr>
          <w:p w:rsidR="00AD3146" w:rsidRPr="00586DA9" w:rsidRDefault="00AD3146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AD3146" w:rsidRPr="00586DA9" w:rsidTr="002B6B90">
        <w:trPr>
          <w:trHeight w:val="360"/>
        </w:trPr>
        <w:tc>
          <w:tcPr>
            <w:tcW w:w="9498" w:type="dxa"/>
            <w:gridSpan w:val="7"/>
          </w:tcPr>
          <w:p w:rsidR="00AD3146" w:rsidRPr="00586DA9" w:rsidRDefault="00AD314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AD3146" w:rsidRPr="00586DA9" w:rsidRDefault="00AD314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07117E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1EB" w:rsidRDefault="007A71EB" w:rsidP="00736AF5">
      <w:pPr>
        <w:spacing w:after="0" w:line="240" w:lineRule="auto"/>
      </w:pPr>
      <w:r>
        <w:separator/>
      </w:r>
    </w:p>
  </w:endnote>
  <w:endnote w:type="continuationSeparator" w:id="0">
    <w:p w:rsidR="007A71EB" w:rsidRDefault="007A71EB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1EB" w:rsidRDefault="007A71EB" w:rsidP="00736AF5">
      <w:pPr>
        <w:spacing w:after="0" w:line="240" w:lineRule="auto"/>
      </w:pPr>
      <w:r>
        <w:separator/>
      </w:r>
    </w:p>
  </w:footnote>
  <w:footnote w:type="continuationSeparator" w:id="0">
    <w:p w:rsidR="007A71EB" w:rsidRDefault="007A71EB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A71E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A71E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A71E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C7"/>
    <w:rsid w:val="0007117E"/>
    <w:rsid w:val="001B66C4"/>
    <w:rsid w:val="00257808"/>
    <w:rsid w:val="002B6B90"/>
    <w:rsid w:val="00586DA9"/>
    <w:rsid w:val="00736AF5"/>
    <w:rsid w:val="007A54EF"/>
    <w:rsid w:val="007A71EB"/>
    <w:rsid w:val="00857380"/>
    <w:rsid w:val="008B38C7"/>
    <w:rsid w:val="008D354C"/>
    <w:rsid w:val="00953214"/>
    <w:rsid w:val="00A1645B"/>
    <w:rsid w:val="00AD3146"/>
    <w:rsid w:val="00B075EB"/>
    <w:rsid w:val="00B23584"/>
    <w:rsid w:val="00C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Segunda%20Entrega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64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2015-03-27T16:17:00Z</dcterms:created>
  <dcterms:modified xsi:type="dcterms:W3CDTF">2015-03-27T17:52:00Z</dcterms:modified>
</cp:coreProperties>
</file>