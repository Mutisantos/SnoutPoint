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68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4"/>
        <w:gridCol w:w="1364"/>
        <w:gridCol w:w="1364"/>
        <w:gridCol w:w="1364"/>
        <w:gridCol w:w="1364"/>
      </w:tblGrid>
      <w:tr w:rsidR="00DA5DD4" w:rsidRPr="00DA5DD4" w:rsidTr="00DA5DD4">
        <w:trPr>
          <w:trHeight w:val="300"/>
        </w:trPr>
        <w:tc>
          <w:tcPr>
            <w:tcW w:w="6820" w:type="dxa"/>
            <w:gridSpan w:val="5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2FA54B"/>
            <w:noWrap/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SnoutPoint Networks</w:t>
            </w:r>
          </w:p>
        </w:tc>
      </w:tr>
      <w:tr w:rsidR="00DA5DD4" w:rsidRPr="00DA5DD4" w:rsidTr="00DA5DD4">
        <w:trPr>
          <w:trHeight w:val="300"/>
        </w:trPr>
        <w:tc>
          <w:tcPr>
            <w:tcW w:w="6820" w:type="dxa"/>
            <w:gridSpan w:val="5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DA5DD4" w:rsidRPr="00DA5DD4" w:rsidTr="00DA5DD4">
        <w:trPr>
          <w:trHeight w:val="780"/>
        </w:trPr>
        <w:tc>
          <w:tcPr>
            <w:tcW w:w="68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3DE61"/>
            <w:noWrap/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Plantilla de control de Capacitación para Desarrolladores</w:t>
            </w:r>
          </w:p>
        </w:tc>
      </w:tr>
      <w:tr w:rsidR="00DA5DD4" w:rsidRPr="00DA5DD4" w:rsidTr="00DA5DD4">
        <w:trPr>
          <w:trHeight w:val="660"/>
        </w:trPr>
        <w:tc>
          <w:tcPr>
            <w:tcW w:w="2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EDA0"/>
            <w:noWrap/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Fecha </w:t>
            </w:r>
          </w:p>
        </w:tc>
        <w:tc>
          <w:tcPr>
            <w:tcW w:w="40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F5CF"/>
            <w:noWrap/>
            <w:vAlign w:val="bottom"/>
            <w:hideMark/>
          </w:tcPr>
          <w:p w:rsidR="00DA5DD4" w:rsidRPr="00DA5DD4" w:rsidRDefault="000C1DA3" w:rsidP="000C1DA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23</w:t>
            </w:r>
            <w:r w:rsidR="00165F32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de 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Marzo</w:t>
            </w:r>
            <w:bookmarkStart w:id="0" w:name="_GoBack"/>
            <w:bookmarkEnd w:id="0"/>
            <w:r w:rsidR="00165F32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del 2015</w:t>
            </w:r>
            <w:r w:rsidR="00DA5DD4"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</w:t>
            </w:r>
          </w:p>
        </w:tc>
      </w:tr>
      <w:tr w:rsidR="00DA5DD4" w:rsidRPr="00DA5DD4" w:rsidTr="00DA5DD4">
        <w:trPr>
          <w:trHeight w:val="600"/>
        </w:trPr>
        <w:tc>
          <w:tcPr>
            <w:tcW w:w="2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EDA0"/>
            <w:noWrap/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Autor</w:t>
            </w:r>
          </w:p>
        </w:tc>
        <w:tc>
          <w:tcPr>
            <w:tcW w:w="40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F5CF"/>
            <w:noWrap/>
            <w:vAlign w:val="bottom"/>
            <w:hideMark/>
          </w:tcPr>
          <w:p w:rsidR="00DA5DD4" w:rsidRPr="00DA5DD4" w:rsidRDefault="00DA5DD4" w:rsidP="00DA5DD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</w:t>
            </w:r>
            <w:r w:rsidR="00165F32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David Felipe Suárez Guerrero</w:t>
            </w:r>
          </w:p>
        </w:tc>
      </w:tr>
      <w:tr w:rsidR="00DA5DD4" w:rsidRPr="00DA5DD4" w:rsidTr="00DA5DD4">
        <w:trPr>
          <w:trHeight w:val="645"/>
        </w:trPr>
        <w:tc>
          <w:tcPr>
            <w:tcW w:w="2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EDA0"/>
            <w:noWrap/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Numero de Tutoriales</w:t>
            </w:r>
          </w:p>
        </w:tc>
        <w:tc>
          <w:tcPr>
            <w:tcW w:w="40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F5CF"/>
            <w:noWrap/>
            <w:vAlign w:val="bottom"/>
            <w:hideMark/>
          </w:tcPr>
          <w:p w:rsidR="00DA5DD4" w:rsidRPr="00DA5DD4" w:rsidRDefault="00165F32" w:rsidP="005E594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29</w:t>
            </w:r>
            <w:r w:rsidR="00DA5DD4"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</w:t>
            </w:r>
            <w:r w:rsidR="001835E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video-tutoriales del </w:t>
            </w:r>
            <w:r w:rsidR="001835E1" w:rsidRPr="001835E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Curso de Ruby on Rails</w:t>
            </w:r>
            <w:r w:rsidR="001835E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(</w:t>
            </w:r>
            <w:r w:rsidR="005E594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versión a</w:t>
            </w:r>
            <w:r w:rsidR="001835E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ntigu</w:t>
            </w:r>
            <w:r w:rsidR="005E594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a</w:t>
            </w:r>
            <w:r w:rsidR="001835E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) en el canal CodigoFacilito de YouTube</w:t>
            </w:r>
          </w:p>
        </w:tc>
      </w:tr>
      <w:tr w:rsidR="00DA5DD4" w:rsidRPr="00DA5DD4" w:rsidTr="00DA5DD4">
        <w:trPr>
          <w:trHeight w:val="630"/>
        </w:trPr>
        <w:tc>
          <w:tcPr>
            <w:tcW w:w="2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5EDA0"/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Temas vistos</w:t>
            </w:r>
          </w:p>
        </w:tc>
        <w:tc>
          <w:tcPr>
            <w:tcW w:w="40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F5CF"/>
            <w:noWrap/>
            <w:vAlign w:val="bottom"/>
            <w:hideMark/>
          </w:tcPr>
          <w:p w:rsidR="00165F32" w:rsidRPr="00165F32" w:rsidRDefault="00165F32" w:rsidP="00165F3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165F32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Instalar Rails</w:t>
            </w:r>
          </w:p>
          <w:p w:rsidR="00165F32" w:rsidRPr="00165F32" w:rsidRDefault="00165F32" w:rsidP="00165F3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165F32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Modelo MVC</w:t>
            </w:r>
          </w:p>
          <w:p w:rsidR="00165F32" w:rsidRPr="00165F32" w:rsidRDefault="00165F32" w:rsidP="00165F3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165F32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Hojas de estilo</w:t>
            </w:r>
          </w:p>
          <w:p w:rsidR="00165F32" w:rsidRPr="00165F32" w:rsidRDefault="00165F32" w:rsidP="00165F3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165F32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Layouts</w:t>
            </w:r>
          </w:p>
          <w:p w:rsidR="00165F32" w:rsidRPr="00165F32" w:rsidRDefault="00165F32" w:rsidP="00165F3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165F32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Flujo de datos</w:t>
            </w:r>
          </w:p>
          <w:p w:rsidR="00165F32" w:rsidRPr="00165F32" w:rsidRDefault="00165F32" w:rsidP="00165F3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165F32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Bases de datos mediante el modelo</w:t>
            </w:r>
          </w:p>
          <w:p w:rsidR="00165F32" w:rsidRPr="00165F32" w:rsidRDefault="00165F32" w:rsidP="00165F3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val="en-US" w:eastAsia="es-ES"/>
              </w:rPr>
            </w:pPr>
            <w:r w:rsidRPr="00165F32">
              <w:rPr>
                <w:rFonts w:ascii="Tahoma" w:eastAsia="Times New Roman" w:hAnsi="Tahoma" w:cs="Tahoma"/>
                <w:color w:val="000000"/>
                <w:sz w:val="24"/>
                <w:szCs w:val="24"/>
                <w:lang w:val="en-US" w:eastAsia="es-ES"/>
              </w:rPr>
              <w:t>Consultas con ActiveRecord</w:t>
            </w:r>
          </w:p>
          <w:p w:rsidR="00165F32" w:rsidRPr="00165F32" w:rsidRDefault="00165F32" w:rsidP="00165F3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val="en-US" w:eastAsia="es-ES"/>
              </w:rPr>
            </w:pPr>
            <w:r w:rsidRPr="00165F32">
              <w:rPr>
                <w:rFonts w:ascii="Tahoma" w:eastAsia="Times New Roman" w:hAnsi="Tahoma" w:cs="Tahoma"/>
                <w:color w:val="000000"/>
                <w:sz w:val="24"/>
                <w:szCs w:val="24"/>
                <w:lang w:val="en-US" w:eastAsia="es-ES"/>
              </w:rPr>
              <w:t>Scaffolding</w:t>
            </w:r>
          </w:p>
          <w:p w:rsidR="00165F32" w:rsidRPr="00165F32" w:rsidRDefault="00165F32" w:rsidP="00165F3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val="en-US" w:eastAsia="es-ES"/>
              </w:rPr>
            </w:pPr>
            <w:r w:rsidRPr="00165F32">
              <w:rPr>
                <w:rFonts w:ascii="Tahoma" w:eastAsia="Times New Roman" w:hAnsi="Tahoma" w:cs="Tahoma"/>
                <w:color w:val="000000"/>
                <w:sz w:val="24"/>
                <w:szCs w:val="24"/>
                <w:lang w:val="en-US" w:eastAsia="es-ES"/>
              </w:rPr>
              <w:t>Modelo REST</w:t>
            </w:r>
          </w:p>
          <w:p w:rsidR="00165F32" w:rsidRPr="00165F32" w:rsidRDefault="00165F32" w:rsidP="00165F3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val="en-US" w:eastAsia="es-ES"/>
              </w:rPr>
            </w:pPr>
            <w:r w:rsidRPr="00165F32">
              <w:rPr>
                <w:rFonts w:ascii="Tahoma" w:eastAsia="Times New Roman" w:hAnsi="Tahoma" w:cs="Tahoma"/>
                <w:color w:val="000000"/>
                <w:sz w:val="24"/>
                <w:szCs w:val="24"/>
                <w:lang w:val="en-US" w:eastAsia="es-ES"/>
              </w:rPr>
              <w:t>Formularios</w:t>
            </w:r>
          </w:p>
          <w:p w:rsidR="00165F32" w:rsidRPr="00165F32" w:rsidRDefault="00165F32" w:rsidP="00165F3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val="en-US" w:eastAsia="es-ES"/>
              </w:rPr>
            </w:pPr>
            <w:r w:rsidRPr="00165F32">
              <w:rPr>
                <w:rFonts w:ascii="Tahoma" w:eastAsia="Times New Roman" w:hAnsi="Tahoma" w:cs="Tahoma"/>
                <w:color w:val="000000"/>
                <w:sz w:val="24"/>
                <w:szCs w:val="24"/>
                <w:lang w:val="en-US" w:eastAsia="es-ES"/>
              </w:rPr>
              <w:t>Formularios con Scaffolding</w:t>
            </w:r>
          </w:p>
          <w:p w:rsidR="00165F32" w:rsidRPr="00165F32" w:rsidRDefault="00165F32" w:rsidP="00165F3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val="en-US" w:eastAsia="es-ES"/>
              </w:rPr>
            </w:pPr>
            <w:r w:rsidRPr="00165F32">
              <w:rPr>
                <w:rFonts w:ascii="Tahoma" w:eastAsia="Times New Roman" w:hAnsi="Tahoma" w:cs="Tahoma"/>
                <w:color w:val="000000"/>
                <w:sz w:val="24"/>
                <w:szCs w:val="24"/>
                <w:lang w:val="en-US" w:eastAsia="es-ES"/>
              </w:rPr>
              <w:t>Helper Methods</w:t>
            </w:r>
          </w:p>
          <w:p w:rsidR="00165F32" w:rsidRPr="00165F32" w:rsidRDefault="00165F32" w:rsidP="00165F3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165F32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Subir Imágenes</w:t>
            </w:r>
          </w:p>
          <w:p w:rsidR="00165F32" w:rsidRPr="00165F32" w:rsidRDefault="00165F32" w:rsidP="00165F3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165F32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Listando los posts</w:t>
            </w:r>
          </w:p>
          <w:p w:rsidR="00165F32" w:rsidRPr="00165F32" w:rsidRDefault="00165F32" w:rsidP="00165F3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165F32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Navegación con Bootstrap</w:t>
            </w:r>
          </w:p>
          <w:p w:rsidR="00165F32" w:rsidRPr="00165F32" w:rsidRDefault="00165F32" w:rsidP="00165F3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val="en-US" w:eastAsia="es-ES"/>
              </w:rPr>
            </w:pPr>
            <w:r w:rsidRPr="00165F32">
              <w:rPr>
                <w:rFonts w:ascii="Tahoma" w:eastAsia="Times New Roman" w:hAnsi="Tahoma" w:cs="Tahoma"/>
                <w:color w:val="000000"/>
                <w:sz w:val="24"/>
                <w:szCs w:val="24"/>
                <w:lang w:val="en-US" w:eastAsia="es-ES"/>
              </w:rPr>
              <w:t>Posts con Bootstrap</w:t>
            </w:r>
          </w:p>
          <w:p w:rsidR="00165F32" w:rsidRPr="00165F32" w:rsidRDefault="00165F32" w:rsidP="00165F3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val="en-US" w:eastAsia="es-ES"/>
              </w:rPr>
            </w:pPr>
            <w:r w:rsidRPr="00165F32">
              <w:rPr>
                <w:rFonts w:ascii="Tahoma" w:eastAsia="Times New Roman" w:hAnsi="Tahoma" w:cs="Tahoma"/>
                <w:color w:val="000000"/>
                <w:sz w:val="24"/>
                <w:szCs w:val="24"/>
                <w:lang w:val="en-US" w:eastAsia="es-ES"/>
              </w:rPr>
              <w:t>Log-in &amp; Log-out</w:t>
            </w:r>
          </w:p>
          <w:p w:rsidR="00165F32" w:rsidRPr="00165F32" w:rsidRDefault="008D7F97" w:rsidP="00165F3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165F32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Autenticación</w:t>
            </w:r>
            <w:r w:rsidR="00165F32" w:rsidRPr="00165F32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de Usuarios</w:t>
            </w:r>
          </w:p>
          <w:p w:rsidR="00165F32" w:rsidRPr="00165F32" w:rsidRDefault="00165F32" w:rsidP="00165F3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165F32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Links y validaciones</w:t>
            </w:r>
          </w:p>
          <w:p w:rsidR="00DA5DD4" w:rsidRPr="00DA5DD4" w:rsidRDefault="00165F32" w:rsidP="00165F3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165F32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Relación Usuario-posts</w:t>
            </w:r>
            <w:r w:rsidR="00DA5DD4"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</w:t>
            </w:r>
          </w:p>
        </w:tc>
      </w:tr>
      <w:tr w:rsidR="00DA5DD4" w:rsidRPr="00DA5DD4" w:rsidTr="00DA5DD4">
        <w:trPr>
          <w:trHeight w:val="600"/>
        </w:trPr>
        <w:tc>
          <w:tcPr>
            <w:tcW w:w="2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5EDA0"/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Horas empleadas</w:t>
            </w:r>
          </w:p>
        </w:tc>
        <w:tc>
          <w:tcPr>
            <w:tcW w:w="40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9F5CF"/>
            <w:noWrap/>
            <w:vAlign w:val="center"/>
            <w:hideMark/>
          </w:tcPr>
          <w:p w:rsidR="00DA5DD4" w:rsidRPr="00DA5DD4" w:rsidRDefault="00165F32" w:rsidP="00DA5DD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250</w:t>
            </w:r>
            <w:r w:rsidR="00DA5DD4"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</w:t>
            </w:r>
          </w:p>
        </w:tc>
      </w:tr>
      <w:tr w:rsidR="00DA5DD4" w:rsidRPr="00DA5DD4" w:rsidTr="00DA5DD4">
        <w:trPr>
          <w:trHeight w:val="630"/>
        </w:trPr>
        <w:tc>
          <w:tcPr>
            <w:tcW w:w="2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EDA0"/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Ejercicios realizados</w:t>
            </w:r>
          </w:p>
        </w:tc>
        <w:tc>
          <w:tcPr>
            <w:tcW w:w="40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F5CF"/>
            <w:noWrap/>
            <w:vAlign w:val="bottom"/>
            <w:hideMark/>
          </w:tcPr>
          <w:p w:rsidR="00DA5DD4" w:rsidRPr="00DA5DD4" w:rsidRDefault="00DA5DD4" w:rsidP="00D0552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</w:t>
            </w:r>
            <w:r w:rsidR="00D0552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Proyecto de un blog parecido a “9GAG”que es un blog donde se publican imágenes. </w:t>
            </w:r>
          </w:p>
        </w:tc>
      </w:tr>
      <w:tr w:rsidR="00DA5DD4" w:rsidRPr="00DA5DD4" w:rsidTr="00DA5DD4">
        <w:trPr>
          <w:trHeight w:val="300"/>
        </w:trPr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DA5DD4" w:rsidRPr="00DA5DD4" w:rsidTr="00DA5DD4">
        <w:trPr>
          <w:trHeight w:val="300"/>
        </w:trPr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DA5DD4" w:rsidRPr="00DA5DD4" w:rsidTr="00DA5DD4">
        <w:trPr>
          <w:trHeight w:val="300"/>
        </w:trPr>
        <w:tc>
          <w:tcPr>
            <w:tcW w:w="682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9F5CF"/>
            <w:hideMark/>
          </w:tcPr>
          <w:p w:rsidR="00DA5DD4" w:rsidRPr="00DA5DD4" w:rsidRDefault="00DA5DD4" w:rsidP="005B4FD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DA5DD4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 xml:space="preserve">Descripción de campos </w:t>
            </w: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                                                                                </w:t>
            </w:r>
            <w:r w:rsidRPr="00DA5DD4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>Fecha:</w:t>
            </w: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Se pondrá la fecha en la que se diligencia la plantilla.           </w:t>
            </w:r>
            <w:r w:rsidRPr="00DA5DD4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>Autor:</w:t>
            </w: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Nombre de la persona que diligencia la plantilla.                  </w:t>
            </w:r>
            <w:r w:rsidRPr="00DA5DD4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>Número de tutoriales:</w:t>
            </w:r>
            <w:r w:rsidR="00FE2DC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Anotar el nú</w:t>
            </w: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mero de lecturas realizadas.         </w:t>
            </w:r>
            <w:r w:rsidRPr="00DA5DD4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>Temas vistos:</w:t>
            </w: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Decir </w:t>
            </w:r>
            <w:r w:rsidR="008D7F97"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cuáles</w:t>
            </w: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son los temas de </w:t>
            </w:r>
            <w:r w:rsidR="005B4FD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est</w:t>
            </w: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os tutoriales realizados.                                                                         </w:t>
            </w:r>
            <w:r w:rsidRPr="00DA5DD4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>Horas empleadas</w:t>
            </w: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: Horas usadas en ver esos tut</w:t>
            </w:r>
            <w:r w:rsidR="00DF7F5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o</w:t>
            </w: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riales.              </w:t>
            </w:r>
            <w:r w:rsidRPr="00DA5DD4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>Ejercicios realizados:</w:t>
            </w: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Número de ejercicios realizados sobre </w:t>
            </w: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lastRenderedPageBreak/>
              <w:t>los tutoriales vistos.</w:t>
            </w:r>
          </w:p>
        </w:tc>
      </w:tr>
      <w:tr w:rsidR="00DA5DD4" w:rsidRPr="00DA5DD4" w:rsidTr="00DA5DD4">
        <w:trPr>
          <w:trHeight w:val="300"/>
        </w:trPr>
        <w:tc>
          <w:tcPr>
            <w:tcW w:w="682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DA5DD4" w:rsidRPr="00DA5DD4" w:rsidTr="00DA5DD4">
        <w:trPr>
          <w:trHeight w:val="300"/>
        </w:trPr>
        <w:tc>
          <w:tcPr>
            <w:tcW w:w="682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DA5DD4" w:rsidRPr="00DA5DD4" w:rsidTr="00DA5DD4">
        <w:trPr>
          <w:trHeight w:val="300"/>
        </w:trPr>
        <w:tc>
          <w:tcPr>
            <w:tcW w:w="682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DA5DD4" w:rsidRPr="00DA5DD4" w:rsidTr="00DA5DD4">
        <w:trPr>
          <w:trHeight w:val="300"/>
        </w:trPr>
        <w:tc>
          <w:tcPr>
            <w:tcW w:w="682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DA5DD4" w:rsidRPr="00DA5DD4" w:rsidTr="00DA5DD4">
        <w:trPr>
          <w:trHeight w:val="300"/>
        </w:trPr>
        <w:tc>
          <w:tcPr>
            <w:tcW w:w="682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DA5DD4" w:rsidRPr="00DA5DD4" w:rsidTr="00DA5DD4">
        <w:trPr>
          <w:trHeight w:val="300"/>
        </w:trPr>
        <w:tc>
          <w:tcPr>
            <w:tcW w:w="682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DA5DD4" w:rsidRPr="00DA5DD4" w:rsidTr="00DA5DD4">
        <w:trPr>
          <w:trHeight w:val="300"/>
        </w:trPr>
        <w:tc>
          <w:tcPr>
            <w:tcW w:w="682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DA5DD4" w:rsidRPr="00DA5DD4" w:rsidTr="00DA5DD4">
        <w:trPr>
          <w:trHeight w:val="300"/>
        </w:trPr>
        <w:tc>
          <w:tcPr>
            <w:tcW w:w="682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DA5DD4" w:rsidRPr="00DA5DD4" w:rsidTr="00DA5DD4">
        <w:trPr>
          <w:trHeight w:val="300"/>
        </w:trPr>
        <w:tc>
          <w:tcPr>
            <w:tcW w:w="682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</w:tbl>
    <w:p w:rsidR="000C5D4E" w:rsidRPr="00DA5DD4" w:rsidRDefault="000C5D4E" w:rsidP="00DA5DD4"/>
    <w:sectPr w:rsidR="000C5D4E" w:rsidRPr="00DA5DD4">
      <w:headerReference w:type="even" r:id="rId8"/>
      <w:headerReference w:type="default" r:id="rId9"/>
      <w:headerReference w:type="firs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1F55" w:rsidRDefault="00951F55" w:rsidP="00736AF5">
      <w:pPr>
        <w:spacing w:after="0" w:line="240" w:lineRule="auto"/>
      </w:pPr>
      <w:r>
        <w:separator/>
      </w:r>
    </w:p>
  </w:endnote>
  <w:endnote w:type="continuationSeparator" w:id="0">
    <w:p w:rsidR="00951F55" w:rsidRDefault="00951F55" w:rsidP="00736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1F55" w:rsidRDefault="00951F55" w:rsidP="00736AF5">
      <w:pPr>
        <w:spacing w:after="0" w:line="240" w:lineRule="auto"/>
      </w:pPr>
      <w:r>
        <w:separator/>
      </w:r>
    </w:p>
  </w:footnote>
  <w:footnote w:type="continuationSeparator" w:id="0">
    <w:p w:rsidR="00951F55" w:rsidRDefault="00951F55" w:rsidP="00736A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AF5" w:rsidRDefault="00951F55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466960" o:spid="_x0000_s2050" type="#_x0000_t75" style="position:absolute;margin-left:0;margin-top:0;width:424.7pt;height:332.1pt;z-index:-251657216;mso-position-horizontal:center;mso-position-horizontal-relative:margin;mso-position-vertical:center;mso-position-vertical-relative:margin" o:allowincell="f">
          <v:imagedata r:id="rId1" o:title="Snoutpoint_Log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AF5" w:rsidRDefault="00951F55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466961" o:spid="_x0000_s2051" type="#_x0000_t75" style="position:absolute;margin-left:-3.1pt;margin-top:42.95pt;width:460.95pt;height:360.45pt;z-index:-251656192;mso-position-horizontal-relative:margin;mso-position-vertical-relative:margin" o:allowincell="f">
          <v:imagedata r:id="rId1" o:title="Snoutpoint_Logo" blacklevel="13107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AF5" w:rsidRDefault="00951F55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466959" o:spid="_x0000_s2049" type="#_x0000_t75" style="position:absolute;margin-left:0;margin-top:0;width:424.7pt;height:332.1pt;z-index:-251658240;mso-position-horizontal:center;mso-position-horizontal-relative:margin;mso-position-vertical:center;mso-position-vertical-relative:margin" o:allowincell="f">
          <v:imagedata r:id="rId1" o:title="Snoutpoint_Log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D53E9"/>
    <w:multiLevelType w:val="hybridMultilevel"/>
    <w:tmpl w:val="BB1A71C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D216183"/>
    <w:multiLevelType w:val="hybridMultilevel"/>
    <w:tmpl w:val="5086A67C"/>
    <w:lvl w:ilvl="0" w:tplc="0C0A000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76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84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91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98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05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1280" w:hanging="360"/>
      </w:pPr>
      <w:rPr>
        <w:rFonts w:ascii="Wingdings" w:hAnsi="Wingdings" w:hint="default"/>
      </w:rPr>
    </w:lvl>
  </w:abstractNum>
  <w:abstractNum w:abstractNumId="2">
    <w:nsid w:val="7D9A579C"/>
    <w:multiLevelType w:val="hybridMultilevel"/>
    <w:tmpl w:val="E12E3F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F32"/>
    <w:rsid w:val="00076E73"/>
    <w:rsid w:val="000B31B5"/>
    <w:rsid w:val="000C1DA3"/>
    <w:rsid w:val="000C5D4E"/>
    <w:rsid w:val="000D39E3"/>
    <w:rsid w:val="00165F32"/>
    <w:rsid w:val="001835E1"/>
    <w:rsid w:val="001B66C4"/>
    <w:rsid w:val="00247803"/>
    <w:rsid w:val="002B6B90"/>
    <w:rsid w:val="00391295"/>
    <w:rsid w:val="00586DA9"/>
    <w:rsid w:val="005B4FDF"/>
    <w:rsid w:val="005E30C6"/>
    <w:rsid w:val="005E594B"/>
    <w:rsid w:val="00736AF5"/>
    <w:rsid w:val="007A54EF"/>
    <w:rsid w:val="007B5F7D"/>
    <w:rsid w:val="008272B7"/>
    <w:rsid w:val="00857380"/>
    <w:rsid w:val="008D7F97"/>
    <w:rsid w:val="00951F55"/>
    <w:rsid w:val="00953214"/>
    <w:rsid w:val="00A1645B"/>
    <w:rsid w:val="00A64841"/>
    <w:rsid w:val="00B075EB"/>
    <w:rsid w:val="00B23584"/>
    <w:rsid w:val="00B91AED"/>
    <w:rsid w:val="00D05523"/>
    <w:rsid w:val="00DA5DD4"/>
    <w:rsid w:val="00DF7F5F"/>
    <w:rsid w:val="00FE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6DA9"/>
    <w:pPr>
      <w:ind w:left="720"/>
      <w:contextualSpacing/>
    </w:pPr>
  </w:style>
  <w:style w:type="table" w:styleId="Tablaconcuadrcula">
    <w:name w:val="Table Grid"/>
    <w:basedOn w:val="Tablanormal"/>
    <w:uiPriority w:val="59"/>
    <w:rsid w:val="002B6B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6AF5"/>
  </w:style>
  <w:style w:type="paragraph" w:styleId="Piedepgina">
    <w:name w:val="footer"/>
    <w:basedOn w:val="Normal"/>
    <w:link w:val="Piedepgina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6A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6DA9"/>
    <w:pPr>
      <w:ind w:left="720"/>
      <w:contextualSpacing/>
    </w:pPr>
  </w:style>
  <w:style w:type="table" w:styleId="Tablaconcuadrcula">
    <w:name w:val="Table Grid"/>
    <w:basedOn w:val="Tablanormal"/>
    <w:uiPriority w:val="59"/>
    <w:rsid w:val="002B6B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6AF5"/>
  </w:style>
  <w:style w:type="paragraph" w:styleId="Piedepgina">
    <w:name w:val="footer"/>
    <w:basedOn w:val="Normal"/>
    <w:link w:val="Piedepgina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6A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5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6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0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4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7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4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2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3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4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0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9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1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%20FELIPE\Downloads\(SnoutPoint)%20-%20Plantilla%20de%20Control%20de%20Capacitaci&#243;n%20de%20Desarrolladores%20-%20cop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(SnoutPoint) - Plantilla de Control de Capacitación de Desarrolladores - copia.dotx</Template>
  <TotalTime>0</TotalTime>
  <Pages>2</Pages>
  <Words>221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~David Suarez ^^!</dc:creator>
  <cp:lastModifiedBy>tucompu</cp:lastModifiedBy>
  <cp:revision>3</cp:revision>
  <dcterms:created xsi:type="dcterms:W3CDTF">2015-04-21T02:56:00Z</dcterms:created>
  <dcterms:modified xsi:type="dcterms:W3CDTF">2015-04-22T16:22:00Z</dcterms:modified>
</cp:coreProperties>
</file>